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76D6F" w14:textId="77777777" w:rsidR="00D5413C" w:rsidRDefault="00D5413C">
      <w:pPr>
        <w:pStyle w:val="Foto"/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58E594F6" wp14:editId="7A907416">
            <wp:extent cx="5440680" cy="3611880"/>
            <wp:effectExtent l="0" t="0" r="7620" b="7620"/>
            <wp:docPr id="3" name="Afbeelding 3" descr="Pilaren van een gebouw van beneden naar boven gezien, met een blauwe lucht erb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1829" w14:textId="77777777" w:rsidR="001638F6" w:rsidRDefault="00C84DAD" w:rsidP="00D5413C">
      <w:pPr>
        <w:pStyle w:val="Titel"/>
      </w:pPr>
      <w:r>
        <w:t>The Explorer</w:t>
      </w:r>
    </w:p>
    <w:p w14:paraId="1271B8C2" w14:textId="77777777" w:rsidR="001638F6" w:rsidRPr="00D5413C" w:rsidRDefault="006659F4" w:rsidP="00D5413C">
      <w:pPr>
        <w:pStyle w:val="Ondertitel"/>
      </w:pPr>
      <w:r>
        <w:t>conceptrapportage</w:t>
      </w:r>
    </w:p>
    <w:p w14:paraId="2FC9B87A" w14:textId="77777777" w:rsidR="003422FF" w:rsidRDefault="006659F4" w:rsidP="003422FF">
      <w:pPr>
        <w:pStyle w:val="Contactgegevens"/>
      </w:pPr>
      <w:r>
        <w:t>Job van Roozendaal</w:t>
      </w:r>
      <w:r w:rsidR="00D5413C">
        <w:rPr>
          <w:lang w:bidi="nl-NL"/>
        </w:rPr>
        <w:t xml:space="preserve"> | </w:t>
      </w:r>
      <w:r>
        <w:t>S-S2</w:t>
      </w:r>
      <w:r w:rsidR="00D5413C">
        <w:rPr>
          <w:lang w:bidi="nl-NL"/>
        </w:rPr>
        <w:t xml:space="preserve"> | </w:t>
      </w:r>
      <w:r>
        <w:t>11-2-2019</w:t>
      </w:r>
      <w:r w:rsidR="003422FF">
        <w:rPr>
          <w:lang w:bidi="nl-NL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52153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6FD87" w14:textId="77777777" w:rsidR="006659F4" w:rsidRDefault="006659F4">
          <w:pPr>
            <w:pStyle w:val="Kopvaninhoudsopgave"/>
          </w:pPr>
          <w:r>
            <w:t>Inhoud</w:t>
          </w:r>
        </w:p>
        <w:p w14:paraId="4F2922BF" w14:textId="699B573D" w:rsidR="00E521BE" w:rsidRDefault="006659F4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250266" w:history="1">
            <w:r w:rsidR="00E521BE" w:rsidRPr="001E522E">
              <w:rPr>
                <w:rStyle w:val="Hyperlink"/>
                <w:noProof/>
              </w:rPr>
              <w:t>Functionele Requirements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_Toc9250266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2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7826D924" w14:textId="6C2CDBFF" w:rsidR="00E521BE" w:rsidRDefault="007169AD">
          <w:pPr>
            <w:pStyle w:val="Inhopg2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67" w:history="1">
            <w:r w:rsidR="00E521BE" w:rsidRPr="001E522E">
              <w:rPr>
                <w:rStyle w:val="Hyperlink"/>
                <w:b/>
                <w:noProof/>
              </w:rPr>
              <w:t>Must Have: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_Toc9250267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2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05653F88" w14:textId="0656F604" w:rsidR="00E521BE" w:rsidRDefault="007169AD">
          <w:pPr>
            <w:pStyle w:val="Inhopg2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68" w:history="1">
            <w:r w:rsidR="00E521BE" w:rsidRPr="001E522E">
              <w:rPr>
                <w:rStyle w:val="Hyperlink"/>
                <w:b/>
                <w:noProof/>
              </w:rPr>
              <w:t>Should Have: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_Toc9250268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2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1842E4DA" w14:textId="1EA2B01D" w:rsidR="00E521BE" w:rsidRDefault="007169AD">
          <w:pPr>
            <w:pStyle w:val="Inhopg2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69" w:history="1">
            <w:r w:rsidR="00E521BE" w:rsidRPr="001E522E">
              <w:rPr>
                <w:rStyle w:val="Hyperlink"/>
                <w:b/>
                <w:noProof/>
              </w:rPr>
              <w:t>Could Have: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_Toc9250269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2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59524B9F" w14:textId="713CF610" w:rsidR="00E521BE" w:rsidRDefault="007169AD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70" w:history="1">
            <w:r w:rsidR="00E521BE" w:rsidRPr="001E522E">
              <w:rPr>
                <w:rStyle w:val="Hyperlink"/>
                <w:noProof/>
              </w:rPr>
              <w:t>User Interface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_Toc9250270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3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452BF717" w14:textId="29C6A759" w:rsidR="00E521BE" w:rsidRDefault="007169AD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71" w:history="1">
            <w:r w:rsidR="00E521BE" w:rsidRPr="001E522E">
              <w:rPr>
                <w:rStyle w:val="Hyperlink"/>
                <w:noProof/>
              </w:rPr>
              <w:t>Use Case Diagram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_Toc9250271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4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42B30F83" w14:textId="6282C09E" w:rsidR="00E521BE" w:rsidRDefault="007169AD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72" w:history="1">
            <w:r w:rsidR="00E521BE" w:rsidRPr="001E522E">
              <w:rPr>
                <w:rStyle w:val="Hyperlink"/>
                <w:noProof/>
              </w:rPr>
              <w:t>Use Cases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_Toc9250272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5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6A66EC7A" w14:textId="04D914CF" w:rsidR="00E521BE" w:rsidRDefault="007169AD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73" w:history="1">
            <w:r w:rsidR="00E521BE" w:rsidRPr="001E522E">
              <w:rPr>
                <w:rStyle w:val="Hyperlink"/>
                <w:noProof/>
              </w:rPr>
              <w:t>Test Cases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_Toc9250273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11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098B0700" w14:textId="758A6AA5" w:rsidR="00E521BE" w:rsidRDefault="007169AD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74" w:history="1">
            <w:r w:rsidR="00E521BE" w:rsidRPr="001E522E">
              <w:rPr>
                <w:rStyle w:val="Hyperlink"/>
                <w:noProof/>
              </w:rPr>
              <w:t>Test Case Matrix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_Toc9250274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12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35983616" w14:textId="21DF02C7" w:rsidR="00E521BE" w:rsidRDefault="007169AD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75" w:history="1">
            <w:r w:rsidR="00E521BE" w:rsidRPr="001E522E">
              <w:rPr>
                <w:rStyle w:val="Hyperlink"/>
                <w:noProof/>
              </w:rPr>
              <w:t>Database Model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_Toc9250275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13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2B5FAE7A" w14:textId="0817AA43" w:rsidR="00E521BE" w:rsidRDefault="007169AD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76" w:history="1">
            <w:r w:rsidR="00E521BE" w:rsidRPr="001E522E">
              <w:rPr>
                <w:rStyle w:val="Hyperlink"/>
                <w:noProof/>
              </w:rPr>
              <w:t>ER Model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_Toc9250276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14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10B558E9" w14:textId="7C599DAC" w:rsidR="00E521BE" w:rsidRDefault="007169AD">
          <w:pPr>
            <w:pStyle w:val="Inhopg1"/>
            <w:tabs>
              <w:tab w:val="right" w:leader="dot" w:pos="8608"/>
            </w:tabs>
            <w:rPr>
              <w:noProof/>
              <w:color w:val="auto"/>
              <w:lang w:eastAsia="nl-NL"/>
            </w:rPr>
          </w:pPr>
          <w:hyperlink w:anchor="_Toc9250277" w:history="1">
            <w:r w:rsidR="00E521BE" w:rsidRPr="001E522E">
              <w:rPr>
                <w:rStyle w:val="Hyperlink"/>
                <w:noProof/>
              </w:rPr>
              <w:t>Klasse Diagram</w:t>
            </w:r>
            <w:r w:rsidR="00E521BE">
              <w:rPr>
                <w:noProof/>
                <w:webHidden/>
              </w:rPr>
              <w:tab/>
            </w:r>
            <w:r w:rsidR="00E521BE">
              <w:rPr>
                <w:noProof/>
                <w:webHidden/>
              </w:rPr>
              <w:fldChar w:fldCharType="begin"/>
            </w:r>
            <w:r w:rsidR="00E521BE">
              <w:rPr>
                <w:noProof/>
                <w:webHidden/>
              </w:rPr>
              <w:instrText xml:space="preserve"> PAGEREF _Toc9250277 \h </w:instrText>
            </w:r>
            <w:r w:rsidR="00E521BE">
              <w:rPr>
                <w:noProof/>
                <w:webHidden/>
              </w:rPr>
            </w:r>
            <w:r w:rsidR="00E521BE">
              <w:rPr>
                <w:noProof/>
                <w:webHidden/>
              </w:rPr>
              <w:fldChar w:fldCharType="separate"/>
            </w:r>
            <w:r w:rsidR="0086788F">
              <w:rPr>
                <w:noProof/>
                <w:webHidden/>
              </w:rPr>
              <w:t>14</w:t>
            </w:r>
            <w:r w:rsidR="00E521BE">
              <w:rPr>
                <w:noProof/>
                <w:webHidden/>
              </w:rPr>
              <w:fldChar w:fldCharType="end"/>
            </w:r>
          </w:hyperlink>
        </w:p>
        <w:p w14:paraId="1820AD47" w14:textId="77777777" w:rsidR="006659F4" w:rsidRDefault="006659F4">
          <w:r>
            <w:rPr>
              <w:b/>
              <w:bCs/>
            </w:rPr>
            <w:fldChar w:fldCharType="end"/>
          </w:r>
        </w:p>
      </w:sdtContent>
    </w:sdt>
    <w:p w14:paraId="38A42CF9" w14:textId="77777777" w:rsidR="001638F6" w:rsidRDefault="001638F6" w:rsidP="007021DE"/>
    <w:p w14:paraId="0D5E1E6F" w14:textId="77777777" w:rsidR="006659F4" w:rsidRDefault="006659F4" w:rsidP="007021DE"/>
    <w:p w14:paraId="6EC230DC" w14:textId="77777777" w:rsidR="006659F4" w:rsidRDefault="006659F4" w:rsidP="007021DE"/>
    <w:p w14:paraId="2AD94C07" w14:textId="77777777" w:rsidR="006659F4" w:rsidRDefault="006659F4" w:rsidP="007021DE"/>
    <w:p w14:paraId="6D4675CB" w14:textId="77777777" w:rsidR="006659F4" w:rsidRDefault="006659F4" w:rsidP="007021DE"/>
    <w:p w14:paraId="4321D100" w14:textId="77777777" w:rsidR="006659F4" w:rsidRDefault="006659F4" w:rsidP="007021DE"/>
    <w:p w14:paraId="035BC857" w14:textId="77777777" w:rsidR="006659F4" w:rsidRDefault="006659F4" w:rsidP="007021DE"/>
    <w:p w14:paraId="73217530" w14:textId="77777777" w:rsidR="006659F4" w:rsidRDefault="006659F4" w:rsidP="007021DE"/>
    <w:p w14:paraId="6599AC7E" w14:textId="77777777" w:rsidR="006659F4" w:rsidRDefault="006659F4" w:rsidP="007021DE"/>
    <w:p w14:paraId="537B59EE" w14:textId="77777777" w:rsidR="006659F4" w:rsidRDefault="006659F4" w:rsidP="007021DE"/>
    <w:p w14:paraId="3E35D87A" w14:textId="77777777" w:rsidR="006659F4" w:rsidRDefault="006659F4" w:rsidP="007021DE"/>
    <w:p w14:paraId="32BE9211" w14:textId="77777777" w:rsidR="006659F4" w:rsidRDefault="006659F4" w:rsidP="007021DE"/>
    <w:p w14:paraId="53F67688" w14:textId="77777777" w:rsidR="006659F4" w:rsidRDefault="006659F4" w:rsidP="007021DE"/>
    <w:p w14:paraId="312E2FE0" w14:textId="77777777" w:rsidR="006659F4" w:rsidRDefault="006659F4" w:rsidP="007021DE"/>
    <w:p w14:paraId="53EF7080" w14:textId="77777777" w:rsidR="006659F4" w:rsidRDefault="006659F4" w:rsidP="007021DE"/>
    <w:p w14:paraId="23BBCD52" w14:textId="77777777" w:rsidR="006659F4" w:rsidRDefault="006659F4" w:rsidP="007021DE"/>
    <w:p w14:paraId="76C08F10" w14:textId="77777777" w:rsidR="006659F4" w:rsidRDefault="006659F4" w:rsidP="007021DE"/>
    <w:p w14:paraId="543D5591" w14:textId="77777777" w:rsidR="006659F4" w:rsidRDefault="006659F4" w:rsidP="007021DE"/>
    <w:p w14:paraId="50088626" w14:textId="77777777" w:rsidR="006659F4" w:rsidRDefault="006659F4" w:rsidP="007021DE"/>
    <w:p w14:paraId="720F3DE9" w14:textId="77777777" w:rsidR="006659F4" w:rsidRDefault="006659F4" w:rsidP="007021DE"/>
    <w:p w14:paraId="4DC7193E" w14:textId="77777777" w:rsidR="006659F4" w:rsidRDefault="006659F4" w:rsidP="006659F4">
      <w:pPr>
        <w:pStyle w:val="Kop1"/>
      </w:pPr>
      <w:bookmarkStart w:id="1" w:name="_Toc9250266"/>
      <w:r>
        <w:t>Functionele Requirements</w:t>
      </w:r>
      <w:bookmarkEnd w:id="1"/>
    </w:p>
    <w:p w14:paraId="6A203444" w14:textId="77777777" w:rsidR="00F26421" w:rsidRDefault="00F26421" w:rsidP="00F26421"/>
    <w:p w14:paraId="7081FF40" w14:textId="77777777" w:rsidR="00F26421" w:rsidRPr="00F61751" w:rsidRDefault="00F26421" w:rsidP="00F61751">
      <w:pPr>
        <w:pStyle w:val="Kop2"/>
        <w:rPr>
          <w:b/>
        </w:rPr>
      </w:pPr>
      <w:bookmarkStart w:id="2" w:name="_Toc9250267"/>
      <w:r w:rsidRPr="00F61751">
        <w:rPr>
          <w:b/>
        </w:rPr>
        <w:t>Must Have:</w:t>
      </w:r>
      <w:bookmarkEnd w:id="2"/>
    </w:p>
    <w:p w14:paraId="462A1F54" w14:textId="77777777" w:rsidR="006659F4" w:rsidRDefault="00F26421" w:rsidP="00F26421">
      <w:pPr>
        <w:pStyle w:val="Lijstalinea"/>
        <w:numPr>
          <w:ilvl w:val="0"/>
          <w:numId w:val="21"/>
        </w:numPr>
      </w:pPr>
      <w:r>
        <w:t>De gebruiker moet een account aan kunnen maken en daarmee in kunnen loggen</w:t>
      </w:r>
      <w:r w:rsidR="00266890">
        <w:t xml:space="preserve"> </w:t>
      </w:r>
      <w:r w:rsidR="00266890">
        <w:rPr>
          <w:b/>
        </w:rPr>
        <w:t>(FR1)</w:t>
      </w:r>
    </w:p>
    <w:p w14:paraId="5900B4B4" w14:textId="77777777" w:rsidR="00F26421" w:rsidRDefault="00F26421" w:rsidP="00F26421">
      <w:pPr>
        <w:pStyle w:val="Lijstalinea"/>
        <w:numPr>
          <w:ilvl w:val="0"/>
          <w:numId w:val="21"/>
        </w:numPr>
      </w:pPr>
      <w:r>
        <w:t xml:space="preserve">De gebruiker moet meerdere </w:t>
      </w:r>
      <w:r w:rsidR="00293860">
        <w:t>karakter</w:t>
      </w:r>
      <w:r>
        <w:t>s aan kunnen maken, op zijn / haar account</w:t>
      </w:r>
      <w:r w:rsidR="00266890">
        <w:t xml:space="preserve"> </w:t>
      </w:r>
      <w:r w:rsidR="00266890">
        <w:rPr>
          <w:b/>
        </w:rPr>
        <w:t>(FR2)</w:t>
      </w:r>
    </w:p>
    <w:p w14:paraId="0B213968" w14:textId="77777777" w:rsidR="00F26421" w:rsidRDefault="00F26421" w:rsidP="00F26421">
      <w:pPr>
        <w:pStyle w:val="Lijstalinea"/>
        <w:numPr>
          <w:ilvl w:val="0"/>
          <w:numId w:val="21"/>
        </w:numPr>
      </w:pPr>
      <w:r>
        <w:t xml:space="preserve">De gebruiker moet zijn / haar </w:t>
      </w:r>
      <w:r w:rsidR="00293860">
        <w:t>karakter</w:t>
      </w:r>
      <w:r>
        <w:t>s kunnen personaliseren</w:t>
      </w:r>
      <w:r w:rsidR="00376CFD">
        <w:t xml:space="preserve"> op uiterlijk</w:t>
      </w:r>
      <w:r w:rsidR="00266890">
        <w:t xml:space="preserve"> </w:t>
      </w:r>
      <w:r w:rsidR="00266890">
        <w:rPr>
          <w:b/>
        </w:rPr>
        <w:t>(FR3)</w:t>
      </w:r>
    </w:p>
    <w:p w14:paraId="14A4005C" w14:textId="77777777" w:rsidR="00F26421" w:rsidRDefault="00376CFD" w:rsidP="00F26421">
      <w:pPr>
        <w:pStyle w:val="Lijstalinea"/>
        <w:numPr>
          <w:ilvl w:val="0"/>
          <w:numId w:val="21"/>
        </w:numPr>
      </w:pPr>
      <w:r>
        <w:t>De gebruiker moet skill points kunnen aanwijzen en experience punten kunnen</w:t>
      </w:r>
      <w:r w:rsidR="00266890">
        <w:t xml:space="preserve"> </w:t>
      </w:r>
      <w:r>
        <w:t xml:space="preserve"> verdienen door middel van het winnen van gevechten</w:t>
      </w:r>
      <w:r w:rsidR="00266890">
        <w:t xml:space="preserve"> </w:t>
      </w:r>
      <w:r w:rsidR="00266890">
        <w:rPr>
          <w:b/>
        </w:rPr>
        <w:t>(FR4)</w:t>
      </w:r>
    </w:p>
    <w:p w14:paraId="72AE7806" w14:textId="77777777" w:rsidR="00376CFD" w:rsidRDefault="00376CFD" w:rsidP="00F26421">
      <w:pPr>
        <w:pStyle w:val="Lijstalinea"/>
        <w:numPr>
          <w:ilvl w:val="0"/>
          <w:numId w:val="21"/>
        </w:numPr>
      </w:pPr>
      <w:r>
        <w:t xml:space="preserve">De gebruiker moet op de marktplaats upgrades voor zijn / haar </w:t>
      </w:r>
      <w:r w:rsidR="00293860">
        <w:t>karakter</w:t>
      </w:r>
      <w:r>
        <w:t xml:space="preserve"> kunnen kopen</w:t>
      </w:r>
      <w:r w:rsidR="00266890">
        <w:t xml:space="preserve"> </w:t>
      </w:r>
      <w:r w:rsidR="00266890">
        <w:rPr>
          <w:b/>
        </w:rPr>
        <w:t>(FR5)</w:t>
      </w:r>
    </w:p>
    <w:p w14:paraId="2A3F7DA2" w14:textId="77777777" w:rsidR="00376CFD" w:rsidRDefault="00376CFD" w:rsidP="00F26421">
      <w:pPr>
        <w:pStyle w:val="Lijstalinea"/>
        <w:numPr>
          <w:ilvl w:val="0"/>
          <w:numId w:val="21"/>
        </w:numPr>
      </w:pPr>
      <w:r>
        <w:t>De gebruiker moet munten kunnen verdienen na elk gewonnen gevecht / voltooide quest</w:t>
      </w:r>
      <w:r w:rsidR="00266890">
        <w:t xml:space="preserve"> </w:t>
      </w:r>
      <w:r w:rsidR="00266890">
        <w:rPr>
          <w:b/>
        </w:rPr>
        <w:t>(FR6)</w:t>
      </w:r>
    </w:p>
    <w:p w14:paraId="60C388A4" w14:textId="77777777" w:rsidR="00F26421" w:rsidRDefault="00F26421" w:rsidP="00F26421"/>
    <w:p w14:paraId="485DDEC8" w14:textId="77777777" w:rsidR="00F26421" w:rsidRPr="00F61751" w:rsidRDefault="00F26421" w:rsidP="00F61751">
      <w:pPr>
        <w:pStyle w:val="Kop2"/>
        <w:rPr>
          <w:b/>
        </w:rPr>
      </w:pPr>
      <w:bookmarkStart w:id="3" w:name="_Toc9250268"/>
      <w:r w:rsidRPr="00F61751">
        <w:rPr>
          <w:b/>
        </w:rPr>
        <w:t>Should Have:</w:t>
      </w:r>
      <w:bookmarkEnd w:id="3"/>
    </w:p>
    <w:p w14:paraId="54388B60" w14:textId="77777777" w:rsidR="00F26421" w:rsidRPr="00376CFD" w:rsidRDefault="00376CFD" w:rsidP="00376CFD">
      <w:pPr>
        <w:pStyle w:val="Lijstalinea"/>
        <w:numPr>
          <w:ilvl w:val="0"/>
          <w:numId w:val="21"/>
        </w:numPr>
        <w:rPr>
          <w:b/>
        </w:rPr>
      </w:pPr>
      <w:r>
        <w:t>De gebruiker moet online kunnen verbinden en met andere gebruikers kunnen vechten</w:t>
      </w:r>
      <w:r w:rsidR="00266890">
        <w:t xml:space="preserve"> </w:t>
      </w:r>
      <w:r w:rsidR="00266890">
        <w:rPr>
          <w:b/>
        </w:rPr>
        <w:t>(FR7)</w:t>
      </w:r>
    </w:p>
    <w:p w14:paraId="1847D139" w14:textId="77777777" w:rsidR="00376CFD" w:rsidRPr="00376CFD" w:rsidRDefault="00376CFD" w:rsidP="00376CFD">
      <w:pPr>
        <w:pStyle w:val="Lijstalinea"/>
        <w:numPr>
          <w:ilvl w:val="0"/>
          <w:numId w:val="21"/>
        </w:numPr>
        <w:rPr>
          <w:b/>
        </w:rPr>
      </w:pPr>
      <w:r>
        <w:t>De gebruiker moet een vriendenlijst hebben waar hij / zij vrienden aan kan toevoegen</w:t>
      </w:r>
      <w:r w:rsidR="00266890">
        <w:t xml:space="preserve"> </w:t>
      </w:r>
      <w:r w:rsidR="00266890">
        <w:rPr>
          <w:b/>
        </w:rPr>
        <w:t>(FR8)</w:t>
      </w:r>
    </w:p>
    <w:p w14:paraId="1632280A" w14:textId="77777777" w:rsidR="00376CFD" w:rsidRPr="00376CFD" w:rsidRDefault="00376CFD" w:rsidP="00376CFD">
      <w:pPr>
        <w:pStyle w:val="Lijstalinea"/>
        <w:numPr>
          <w:ilvl w:val="0"/>
          <w:numId w:val="21"/>
        </w:numPr>
        <w:rPr>
          <w:b/>
        </w:rPr>
      </w:pPr>
      <w:r>
        <w:t>De gebruiker moet kunnen chatten met andere online spelers</w:t>
      </w:r>
      <w:r w:rsidR="00266890">
        <w:t xml:space="preserve"> </w:t>
      </w:r>
      <w:r w:rsidR="00266890">
        <w:rPr>
          <w:b/>
        </w:rPr>
        <w:t>(FR9)</w:t>
      </w:r>
    </w:p>
    <w:p w14:paraId="1D36C12E" w14:textId="77777777" w:rsidR="00376CFD" w:rsidRPr="00F61751" w:rsidRDefault="00F61751" w:rsidP="00376CFD">
      <w:pPr>
        <w:pStyle w:val="Lijstalinea"/>
        <w:numPr>
          <w:ilvl w:val="0"/>
          <w:numId w:val="21"/>
        </w:numPr>
        <w:rPr>
          <w:b/>
        </w:rPr>
      </w:pPr>
      <w:r>
        <w:t>De gebruiker moet spullen kunnen ruilen met andere spelers op de vriendenlijst</w:t>
      </w:r>
      <w:r w:rsidR="00266890">
        <w:t xml:space="preserve"> </w:t>
      </w:r>
      <w:r w:rsidR="008C69DC">
        <w:t xml:space="preserve">via de inventaris </w:t>
      </w:r>
      <w:r w:rsidR="00266890">
        <w:rPr>
          <w:b/>
        </w:rPr>
        <w:t>(FR9)</w:t>
      </w:r>
    </w:p>
    <w:p w14:paraId="589DC85E" w14:textId="77777777" w:rsidR="00F61751" w:rsidRPr="00376CFD" w:rsidRDefault="00F61751" w:rsidP="00376CFD">
      <w:pPr>
        <w:pStyle w:val="Lijstalinea"/>
        <w:numPr>
          <w:ilvl w:val="0"/>
          <w:numId w:val="21"/>
        </w:numPr>
        <w:rPr>
          <w:b/>
        </w:rPr>
      </w:pPr>
      <w:r>
        <w:t>De gebruiker moet berichten naar zijn / haar vrienden kunnen sturen als deze niet online zijn</w:t>
      </w:r>
      <w:r w:rsidR="00266890">
        <w:t xml:space="preserve"> </w:t>
      </w:r>
      <w:r w:rsidR="00266890">
        <w:rPr>
          <w:b/>
        </w:rPr>
        <w:t>(FR10)</w:t>
      </w:r>
    </w:p>
    <w:p w14:paraId="381CA301" w14:textId="77777777" w:rsidR="00F26421" w:rsidRDefault="00F26421" w:rsidP="00F26421">
      <w:pPr>
        <w:rPr>
          <w:b/>
        </w:rPr>
      </w:pPr>
    </w:p>
    <w:p w14:paraId="3DA62392" w14:textId="77777777" w:rsidR="00F26421" w:rsidRPr="00F61751" w:rsidRDefault="00F26421" w:rsidP="00F61751">
      <w:pPr>
        <w:pStyle w:val="Kop2"/>
        <w:rPr>
          <w:b/>
        </w:rPr>
      </w:pPr>
      <w:bookmarkStart w:id="4" w:name="_Toc9250269"/>
      <w:r w:rsidRPr="00F61751">
        <w:rPr>
          <w:b/>
        </w:rPr>
        <w:t>Could Have:</w:t>
      </w:r>
      <w:bookmarkEnd w:id="4"/>
    </w:p>
    <w:p w14:paraId="29AF7973" w14:textId="77777777" w:rsidR="006659F4" w:rsidRDefault="00F61751" w:rsidP="00F61751">
      <w:pPr>
        <w:pStyle w:val="Lijstalinea"/>
        <w:numPr>
          <w:ilvl w:val="0"/>
          <w:numId w:val="21"/>
        </w:numPr>
      </w:pPr>
      <w:r>
        <w:t>De gebruiker moet ervoor kunnen kiezen om na het voltooien van de verhaallijn deze opnieuw te spelen</w:t>
      </w:r>
      <w:r w:rsidR="00266890">
        <w:t xml:space="preserve"> </w:t>
      </w:r>
      <w:r w:rsidR="00266890">
        <w:rPr>
          <w:b/>
        </w:rPr>
        <w:t>(FR11)</w:t>
      </w:r>
    </w:p>
    <w:p w14:paraId="4BD2E959" w14:textId="77777777" w:rsidR="00F61751" w:rsidRDefault="00F61751" w:rsidP="00F61751">
      <w:pPr>
        <w:pStyle w:val="Lijstalinea"/>
        <w:numPr>
          <w:ilvl w:val="0"/>
          <w:numId w:val="21"/>
        </w:numPr>
      </w:pPr>
      <w:r>
        <w:t xml:space="preserve">De gebruiker moet op een leaderboard kunnen kijken welke </w:t>
      </w:r>
      <w:r w:rsidR="00293860">
        <w:t>karakter</w:t>
      </w:r>
      <w:r>
        <w:t xml:space="preserve"> het hoogste level is van zijn / haar vrienden / de gehele playerbase</w:t>
      </w:r>
      <w:r w:rsidR="00266890">
        <w:t xml:space="preserve"> </w:t>
      </w:r>
      <w:r w:rsidR="00266890">
        <w:rPr>
          <w:b/>
        </w:rPr>
        <w:t>(FR12)</w:t>
      </w:r>
    </w:p>
    <w:p w14:paraId="754EDA7D" w14:textId="77777777" w:rsidR="00F61751" w:rsidRDefault="00F61751" w:rsidP="00F61751">
      <w:pPr>
        <w:pStyle w:val="Lijstalinea"/>
        <w:numPr>
          <w:ilvl w:val="0"/>
          <w:numId w:val="21"/>
        </w:numPr>
      </w:pPr>
      <w:r>
        <w:t>De gebruiker moet mee kunnen doen aan verschillende door server geïnstantieerde events om prijzen te winnen</w:t>
      </w:r>
      <w:r w:rsidR="00266890">
        <w:t xml:space="preserve"> </w:t>
      </w:r>
      <w:r w:rsidR="00266890">
        <w:rPr>
          <w:b/>
        </w:rPr>
        <w:t>(FR13)</w:t>
      </w:r>
    </w:p>
    <w:p w14:paraId="6D20E179" w14:textId="77777777" w:rsidR="00F61751" w:rsidRPr="008C69DC" w:rsidRDefault="00F61751" w:rsidP="00F61751">
      <w:pPr>
        <w:pStyle w:val="Lijstalinea"/>
        <w:numPr>
          <w:ilvl w:val="0"/>
          <w:numId w:val="21"/>
        </w:numPr>
      </w:pPr>
      <w:r>
        <w:lastRenderedPageBreak/>
        <w:t xml:space="preserve">De gebruiker moet </w:t>
      </w:r>
      <w:r w:rsidR="00293860">
        <w:t>karakter</w:t>
      </w:r>
      <w:r>
        <w:t>s kunnen blokkeren zodat deze niet meer met hem / haar kan communiceren</w:t>
      </w:r>
      <w:r w:rsidR="00266890">
        <w:t xml:space="preserve"> </w:t>
      </w:r>
      <w:r w:rsidR="00266890">
        <w:rPr>
          <w:b/>
        </w:rPr>
        <w:t>(FR14)</w:t>
      </w:r>
    </w:p>
    <w:p w14:paraId="2176C6BC" w14:textId="77777777" w:rsidR="008C69DC" w:rsidRDefault="008C69DC" w:rsidP="00F61751">
      <w:pPr>
        <w:pStyle w:val="Lijstalinea"/>
        <w:numPr>
          <w:ilvl w:val="0"/>
          <w:numId w:val="21"/>
        </w:numPr>
      </w:pPr>
      <w:r>
        <w:t>De gebruiker moet via de wereldmap naar andere plekken toe kunnen (</w:t>
      </w:r>
      <w:r>
        <w:rPr>
          <w:b/>
        </w:rPr>
        <w:t>FR15)</w:t>
      </w:r>
    </w:p>
    <w:p w14:paraId="64B2E3CD" w14:textId="77777777" w:rsidR="00F61751" w:rsidRDefault="00F61751" w:rsidP="00F61751"/>
    <w:p w14:paraId="3DDA1095" w14:textId="77777777" w:rsidR="00F61751" w:rsidRDefault="00F61751" w:rsidP="00F61751"/>
    <w:p w14:paraId="71BAE730" w14:textId="77777777" w:rsidR="00F61751" w:rsidRDefault="00F61751" w:rsidP="00F61751"/>
    <w:p w14:paraId="2A440C15" w14:textId="77777777" w:rsidR="00F61751" w:rsidRDefault="00F61751" w:rsidP="00F61751">
      <w:pPr>
        <w:pStyle w:val="Kop1"/>
      </w:pPr>
      <w:bookmarkStart w:id="5" w:name="_Toc9250270"/>
      <w:r>
        <w:t>User Interface</w:t>
      </w:r>
      <w:bookmarkEnd w:id="5"/>
    </w:p>
    <w:p w14:paraId="0F904DFC" w14:textId="77777777" w:rsidR="00F61751" w:rsidRDefault="00BD7FA5" w:rsidP="00F61751">
      <w:r>
        <w:rPr>
          <w:noProof/>
        </w:rPr>
        <w:drawing>
          <wp:inline distT="0" distB="0" distL="0" distR="0" wp14:anchorId="12C25E37" wp14:editId="45A51EF3">
            <wp:extent cx="5900057" cy="4104005"/>
            <wp:effectExtent l="0" t="0" r="5715" b="0"/>
            <wp:docPr id="1" name="Afbeelding 1" descr="D:\Downloads\ed53af5b-29bf-45d7-bc9e-12291a66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ed53af5b-29bf-45d7-bc9e-12291a66523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77" cy="41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738C" w14:textId="77777777" w:rsidR="00623C7A" w:rsidRDefault="00623C7A" w:rsidP="00F61751"/>
    <w:p w14:paraId="2EB981C6" w14:textId="77777777" w:rsidR="00623C7A" w:rsidRDefault="00623C7A" w:rsidP="00F61751"/>
    <w:p w14:paraId="1DB46073" w14:textId="77777777" w:rsidR="00623C7A" w:rsidRDefault="00623C7A" w:rsidP="00F61751"/>
    <w:p w14:paraId="2BE4D540" w14:textId="77777777" w:rsidR="00623C7A" w:rsidRDefault="008C2BF7" w:rsidP="00F61751">
      <w:r>
        <w:t xml:space="preserve">Dit is de User Interface, deze bestaat uit een login form, die de gebruiker meteen te zien krijgt, hier kan deze inloggen mits hij / zij een account heeft aangemaakt. </w:t>
      </w:r>
    </w:p>
    <w:p w14:paraId="04D5B7F1" w14:textId="77777777" w:rsidR="008C2BF7" w:rsidRDefault="008C2BF7" w:rsidP="00F61751">
      <w:r>
        <w:t xml:space="preserve">Als de gebruiker ingelogd heeft kan hij / zij een </w:t>
      </w:r>
      <w:r w:rsidR="00293860">
        <w:t>karakter</w:t>
      </w:r>
      <w:r>
        <w:t xml:space="preserve"> selecteren en vervolgens de game beginnen.</w:t>
      </w:r>
    </w:p>
    <w:p w14:paraId="15FE5B2A" w14:textId="77777777" w:rsidR="00623C7A" w:rsidRDefault="00623C7A" w:rsidP="00F61751"/>
    <w:p w14:paraId="59FC2017" w14:textId="77777777" w:rsidR="00623C7A" w:rsidRDefault="00623C7A" w:rsidP="00F61751"/>
    <w:p w14:paraId="3867F749" w14:textId="77777777" w:rsidR="00623C7A" w:rsidRDefault="00623C7A" w:rsidP="00F61751"/>
    <w:p w14:paraId="078678B3" w14:textId="77777777" w:rsidR="008C2BF7" w:rsidRDefault="00623C7A" w:rsidP="008C2BF7">
      <w:pPr>
        <w:pStyle w:val="Kop1"/>
      </w:pPr>
      <w:bookmarkStart w:id="6" w:name="_Toc9250271"/>
      <w:r>
        <w:t>Use Case</w:t>
      </w:r>
      <w:r w:rsidR="008C2BF7">
        <w:t xml:space="preserve"> Diagram</w:t>
      </w:r>
      <w:bookmarkEnd w:id="6"/>
    </w:p>
    <w:p w14:paraId="4CD121F3" w14:textId="77777777" w:rsidR="008C2BF7" w:rsidRDefault="00FF60D1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1283E" wp14:editId="4391B5CE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9806119" cy="7448550"/>
            <wp:effectExtent l="0" t="0" r="5080" b="0"/>
            <wp:wrapNone/>
            <wp:docPr id="4" name="Afbeelding 4" descr="D: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119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BF7">
        <w:br w:type="page"/>
      </w:r>
    </w:p>
    <w:p w14:paraId="0E104697" w14:textId="77777777" w:rsidR="008C2BF7" w:rsidRDefault="008C2BF7" w:rsidP="008C2BF7">
      <w:pPr>
        <w:pStyle w:val="Kop1"/>
      </w:pPr>
      <w:bookmarkStart w:id="7" w:name="_Toc9250272"/>
      <w:r>
        <w:lastRenderedPageBreak/>
        <w:t>Use Cases</w:t>
      </w:r>
      <w:bookmarkEnd w:id="7"/>
    </w:p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402B35" w14:paraId="53DACFFD" w14:textId="77777777" w:rsidTr="00402B35">
        <w:trPr>
          <w:trHeight w:val="473"/>
        </w:trPr>
        <w:tc>
          <w:tcPr>
            <w:tcW w:w="4610" w:type="dxa"/>
          </w:tcPr>
          <w:p w14:paraId="2170C422" w14:textId="77777777" w:rsidR="00402B35" w:rsidRPr="00402B35" w:rsidRDefault="00402B35" w:rsidP="008C2BF7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7E210572" w14:textId="77777777" w:rsidR="00402B35" w:rsidRPr="004A5C1E" w:rsidRDefault="00402B35" w:rsidP="008C2BF7">
            <w:pPr>
              <w:rPr>
                <w:b/>
              </w:rPr>
            </w:pPr>
            <w:r>
              <w:t>Verbinden met andere spelers</w:t>
            </w:r>
            <w:r w:rsidR="004A5C1E">
              <w:t xml:space="preserve">                  </w:t>
            </w:r>
            <w:r w:rsidR="004A5C1E">
              <w:rPr>
                <w:b/>
              </w:rPr>
              <w:t>UC01</w:t>
            </w:r>
          </w:p>
        </w:tc>
      </w:tr>
      <w:tr w:rsidR="00402B35" w14:paraId="0418F958" w14:textId="77777777" w:rsidTr="00402B35">
        <w:trPr>
          <w:trHeight w:val="1871"/>
        </w:trPr>
        <w:tc>
          <w:tcPr>
            <w:tcW w:w="4610" w:type="dxa"/>
          </w:tcPr>
          <w:p w14:paraId="0C69F435" w14:textId="77777777" w:rsidR="00402B35" w:rsidRPr="00402B35" w:rsidRDefault="00402B35" w:rsidP="008C2BF7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57CA39D1" w14:textId="77777777" w:rsidR="00402B35" w:rsidRDefault="00402B35" w:rsidP="008C2BF7">
            <w:r>
              <w:t>De actor kan online spelen met andere spelers</w:t>
            </w:r>
          </w:p>
        </w:tc>
      </w:tr>
      <w:tr w:rsidR="00402B35" w14:paraId="059581F1" w14:textId="77777777" w:rsidTr="00402B35">
        <w:trPr>
          <w:trHeight w:val="447"/>
        </w:trPr>
        <w:tc>
          <w:tcPr>
            <w:tcW w:w="4610" w:type="dxa"/>
          </w:tcPr>
          <w:p w14:paraId="4D226675" w14:textId="77777777" w:rsidR="00402B35" w:rsidRPr="00402B35" w:rsidRDefault="00402B35" w:rsidP="008C2BF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3BC166E7" w14:textId="77777777" w:rsidR="00402B35" w:rsidRDefault="00402B35" w:rsidP="008C2BF7">
            <w:r>
              <w:t xml:space="preserve">De speler </w:t>
            </w:r>
            <w:r w:rsidR="00FF60D1">
              <w:t>/ De administrator</w:t>
            </w:r>
            <w:r w:rsidR="004A5C1E">
              <w:t xml:space="preserve">     </w:t>
            </w:r>
          </w:p>
        </w:tc>
      </w:tr>
      <w:tr w:rsidR="00402B35" w14:paraId="714A6E0C" w14:textId="77777777" w:rsidTr="00402B35">
        <w:trPr>
          <w:trHeight w:val="473"/>
        </w:trPr>
        <w:tc>
          <w:tcPr>
            <w:tcW w:w="4610" w:type="dxa"/>
          </w:tcPr>
          <w:p w14:paraId="53A69BBE" w14:textId="77777777" w:rsidR="00402B35" w:rsidRPr="00402B35" w:rsidRDefault="00402B35" w:rsidP="008C2BF7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39B1B3C5" w14:textId="77777777" w:rsidR="00402B35" w:rsidRDefault="00FF60D1" w:rsidP="008C2BF7">
            <w:r>
              <w:t>De actor is ingelogd</w:t>
            </w:r>
          </w:p>
        </w:tc>
      </w:tr>
      <w:tr w:rsidR="00402B35" w14:paraId="725B913D" w14:textId="77777777" w:rsidTr="00402B35">
        <w:trPr>
          <w:trHeight w:val="473"/>
        </w:trPr>
        <w:tc>
          <w:tcPr>
            <w:tcW w:w="4610" w:type="dxa"/>
          </w:tcPr>
          <w:p w14:paraId="4F6CA843" w14:textId="77777777" w:rsidR="00402B35" w:rsidRPr="00402B35" w:rsidRDefault="00402B35" w:rsidP="008C2BF7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167FED61" w14:textId="77777777" w:rsidR="00402B35" w:rsidRDefault="00402B35" w:rsidP="00402B35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</w:t>
            </w:r>
            <w:r w:rsidR="00552F21">
              <w:t>kiest een karakter en tikt de online functie aan</w:t>
            </w:r>
            <w:r w:rsidR="00A907C7">
              <w:t xml:space="preserve"> [1]</w:t>
            </w:r>
          </w:p>
          <w:p w14:paraId="44C27050" w14:textId="77777777" w:rsidR="00402B35" w:rsidRDefault="00402B35" w:rsidP="00402B35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system </w:t>
            </w:r>
            <w:r w:rsidR="00552F21">
              <w:t>laat zien dat er verbinding gemaakt wordt</w:t>
            </w:r>
          </w:p>
        </w:tc>
      </w:tr>
      <w:tr w:rsidR="00402B35" w14:paraId="5EE39218" w14:textId="77777777" w:rsidTr="00402B35">
        <w:trPr>
          <w:trHeight w:val="447"/>
        </w:trPr>
        <w:tc>
          <w:tcPr>
            <w:tcW w:w="4610" w:type="dxa"/>
          </w:tcPr>
          <w:p w14:paraId="3DDFCBBE" w14:textId="77777777" w:rsidR="00402B35" w:rsidRPr="00402B35" w:rsidRDefault="00402B35" w:rsidP="008C2BF7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4D981828" w14:textId="77777777" w:rsidR="00402B35" w:rsidRDefault="00FF4169" w:rsidP="00FF4169">
            <w:pPr>
              <w:pStyle w:val="Lijstalinea"/>
              <w:numPr>
                <w:ilvl w:val="0"/>
                <w:numId w:val="44"/>
              </w:numPr>
            </w:pPr>
            <w:r>
              <w:t>De actor heeft zijn online functie niet aangezet</w:t>
            </w:r>
          </w:p>
        </w:tc>
      </w:tr>
      <w:tr w:rsidR="00402B35" w14:paraId="37917A1F" w14:textId="77777777" w:rsidTr="00402B35">
        <w:trPr>
          <w:trHeight w:val="447"/>
        </w:trPr>
        <w:tc>
          <w:tcPr>
            <w:tcW w:w="4610" w:type="dxa"/>
          </w:tcPr>
          <w:p w14:paraId="5B687B35" w14:textId="77777777" w:rsidR="00402B35" w:rsidRPr="00402B35" w:rsidRDefault="00402B35" w:rsidP="008C2BF7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524B8DF3" w14:textId="77777777" w:rsidR="00402B35" w:rsidRDefault="00402B35" w:rsidP="008C2BF7">
            <w:r>
              <w:t>De actor is verbonden met de andere spelers</w:t>
            </w:r>
          </w:p>
        </w:tc>
      </w:tr>
    </w:tbl>
    <w:p w14:paraId="6306BEBE" w14:textId="77777777" w:rsidR="008C2BF7" w:rsidRDefault="008C2BF7" w:rsidP="008C2BF7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402B35" w14:paraId="0110DF6F" w14:textId="77777777" w:rsidTr="006A1039">
        <w:trPr>
          <w:trHeight w:val="473"/>
        </w:trPr>
        <w:tc>
          <w:tcPr>
            <w:tcW w:w="4610" w:type="dxa"/>
          </w:tcPr>
          <w:p w14:paraId="14D063CE" w14:textId="77777777" w:rsidR="00402B35" w:rsidRPr="00402B35" w:rsidRDefault="00402B35" w:rsidP="006A103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19919514" w14:textId="77777777" w:rsidR="00402B35" w:rsidRDefault="00402B35" w:rsidP="006A1039">
            <w:r>
              <w:t>De game beginnen</w:t>
            </w:r>
            <w:r w:rsidR="004A5C1E">
              <w:t xml:space="preserve">                                     </w:t>
            </w:r>
            <w:r w:rsidR="004A5C1E">
              <w:rPr>
                <w:b/>
              </w:rPr>
              <w:t>UC02</w:t>
            </w:r>
          </w:p>
        </w:tc>
      </w:tr>
      <w:tr w:rsidR="00402B35" w14:paraId="7108B98E" w14:textId="77777777" w:rsidTr="006A1039">
        <w:trPr>
          <w:trHeight w:val="1871"/>
        </w:trPr>
        <w:tc>
          <w:tcPr>
            <w:tcW w:w="4610" w:type="dxa"/>
          </w:tcPr>
          <w:p w14:paraId="7F585D84" w14:textId="77777777" w:rsidR="00402B35" w:rsidRPr="00402B35" w:rsidRDefault="00402B35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7C0899FF" w14:textId="77777777" w:rsidR="00402B35" w:rsidRDefault="00402B35" w:rsidP="006A1039">
            <w:r>
              <w:t>De actor kan beginnen met het spelen van het spel</w:t>
            </w:r>
          </w:p>
        </w:tc>
      </w:tr>
      <w:tr w:rsidR="00402B35" w14:paraId="4A5B0729" w14:textId="77777777" w:rsidTr="006A1039">
        <w:trPr>
          <w:trHeight w:val="447"/>
        </w:trPr>
        <w:tc>
          <w:tcPr>
            <w:tcW w:w="4610" w:type="dxa"/>
          </w:tcPr>
          <w:p w14:paraId="76C36868" w14:textId="77777777" w:rsidR="00402B35" w:rsidRPr="00402B35" w:rsidRDefault="00402B35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4189464E" w14:textId="77777777" w:rsidR="00402B35" w:rsidRDefault="00402B35" w:rsidP="006A1039">
            <w:r>
              <w:t>De speler</w:t>
            </w:r>
            <w:r w:rsidR="00FF60D1">
              <w:t xml:space="preserve"> / De administrator</w:t>
            </w:r>
          </w:p>
        </w:tc>
      </w:tr>
      <w:tr w:rsidR="00402B35" w14:paraId="188CE509" w14:textId="77777777" w:rsidTr="006A1039">
        <w:trPr>
          <w:trHeight w:val="473"/>
        </w:trPr>
        <w:tc>
          <w:tcPr>
            <w:tcW w:w="4610" w:type="dxa"/>
          </w:tcPr>
          <w:p w14:paraId="212E8E28" w14:textId="77777777" w:rsidR="00402B35" w:rsidRPr="00402B35" w:rsidRDefault="00402B35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12105B57" w14:textId="77777777" w:rsidR="00402B35" w:rsidRDefault="00FF60D1" w:rsidP="006A1039">
            <w:r>
              <w:t>De actor is ingelogd</w:t>
            </w:r>
          </w:p>
        </w:tc>
      </w:tr>
      <w:tr w:rsidR="00402B35" w14:paraId="126C2C13" w14:textId="77777777" w:rsidTr="006A1039">
        <w:trPr>
          <w:trHeight w:val="473"/>
        </w:trPr>
        <w:tc>
          <w:tcPr>
            <w:tcW w:w="4610" w:type="dxa"/>
          </w:tcPr>
          <w:p w14:paraId="703B483C" w14:textId="77777777" w:rsidR="00402B35" w:rsidRPr="00402B35" w:rsidRDefault="00402B35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2D4F07F4" w14:textId="77777777" w:rsidR="00402B35" w:rsidRDefault="00402B35" w:rsidP="00402B35">
            <w:pPr>
              <w:pStyle w:val="Lijstalinea"/>
              <w:numPr>
                <w:ilvl w:val="0"/>
                <w:numId w:val="24"/>
              </w:numPr>
            </w:pPr>
            <w:r>
              <w:t xml:space="preserve">De actor start heeft een </w:t>
            </w:r>
            <w:r w:rsidR="00293860">
              <w:t>karakter</w:t>
            </w:r>
            <w:r>
              <w:t xml:space="preserve"> gekozen </w:t>
            </w:r>
            <w:r w:rsidR="00A907C7">
              <w:t>[1]</w:t>
            </w:r>
          </w:p>
          <w:p w14:paraId="4BF0F3AE" w14:textId="77777777" w:rsidR="00402B35" w:rsidRDefault="00402B35" w:rsidP="00402B35">
            <w:pPr>
              <w:pStyle w:val="Lijstalinea"/>
              <w:numPr>
                <w:ilvl w:val="0"/>
                <w:numId w:val="24"/>
              </w:numPr>
            </w:pPr>
            <w:r>
              <w:t>Het</w:t>
            </w:r>
            <w:r w:rsidR="00A907C7">
              <w:t xml:space="preserve"> spel wordt gestart</w:t>
            </w:r>
          </w:p>
          <w:p w14:paraId="75C14475" w14:textId="77777777" w:rsidR="00FF60D1" w:rsidRDefault="00FF60D1" w:rsidP="00402B35">
            <w:pPr>
              <w:pStyle w:val="Lijstalinea"/>
              <w:numPr>
                <w:ilvl w:val="0"/>
                <w:numId w:val="24"/>
              </w:numPr>
            </w:pPr>
            <w:r>
              <w:t xml:space="preserve">De actor begint met spelen met het geselecteerde </w:t>
            </w:r>
            <w:r w:rsidR="00293860">
              <w:t>karakter</w:t>
            </w:r>
          </w:p>
        </w:tc>
      </w:tr>
      <w:tr w:rsidR="00402B35" w14:paraId="58FFB003" w14:textId="77777777" w:rsidTr="006A1039">
        <w:trPr>
          <w:trHeight w:val="447"/>
        </w:trPr>
        <w:tc>
          <w:tcPr>
            <w:tcW w:w="4610" w:type="dxa"/>
          </w:tcPr>
          <w:p w14:paraId="5AE39A36" w14:textId="77777777" w:rsidR="00402B35" w:rsidRPr="00402B35" w:rsidRDefault="00402B35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689FE421" w14:textId="77777777" w:rsidR="00FF4169" w:rsidRDefault="00FF4169" w:rsidP="00FF4169">
            <w:pPr>
              <w:pStyle w:val="Lijstalinea"/>
              <w:numPr>
                <w:ilvl w:val="0"/>
                <w:numId w:val="43"/>
              </w:numPr>
            </w:pPr>
            <w:r>
              <w:t>De actor heeft geen karakter geselecteerd</w:t>
            </w:r>
          </w:p>
        </w:tc>
      </w:tr>
      <w:tr w:rsidR="00402B35" w14:paraId="3C28A68A" w14:textId="77777777" w:rsidTr="006A1039">
        <w:trPr>
          <w:trHeight w:val="447"/>
        </w:trPr>
        <w:tc>
          <w:tcPr>
            <w:tcW w:w="4610" w:type="dxa"/>
          </w:tcPr>
          <w:p w14:paraId="64103DC0" w14:textId="77777777" w:rsidR="00402B35" w:rsidRPr="00402B35" w:rsidRDefault="00402B35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5E1DE6B5" w14:textId="77777777" w:rsidR="00402B35" w:rsidRDefault="00402B35" w:rsidP="006A1039">
            <w:r>
              <w:t xml:space="preserve">De actor </w:t>
            </w:r>
            <w:r w:rsidR="00FF60D1">
              <w:t>kan beginnen met spelen</w:t>
            </w:r>
          </w:p>
        </w:tc>
      </w:tr>
    </w:tbl>
    <w:p w14:paraId="7E89CE7A" w14:textId="77777777" w:rsidR="00402B35" w:rsidRDefault="00402B35" w:rsidP="008C2BF7"/>
    <w:p w14:paraId="07C31011" w14:textId="77777777" w:rsidR="00FF60D1" w:rsidRDefault="00FF60D1" w:rsidP="008C2BF7"/>
    <w:p w14:paraId="614C0576" w14:textId="77777777" w:rsidR="00A907C7" w:rsidRDefault="00A907C7" w:rsidP="008C2BF7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FF60D1" w14:paraId="22FE664A" w14:textId="77777777" w:rsidTr="006A1039">
        <w:trPr>
          <w:trHeight w:val="473"/>
        </w:trPr>
        <w:tc>
          <w:tcPr>
            <w:tcW w:w="4610" w:type="dxa"/>
          </w:tcPr>
          <w:p w14:paraId="3C7A5CEE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lastRenderedPageBreak/>
              <w:t>Naam</w:t>
            </w:r>
          </w:p>
        </w:tc>
        <w:tc>
          <w:tcPr>
            <w:tcW w:w="4610" w:type="dxa"/>
          </w:tcPr>
          <w:p w14:paraId="3D4BE0DD" w14:textId="77777777" w:rsidR="00FF60D1" w:rsidRDefault="00FF60D1" w:rsidP="006A1039">
            <w:r>
              <w:t>Account aanmaken</w:t>
            </w:r>
            <w:r w:rsidR="004A5C1E">
              <w:t xml:space="preserve">                                    </w:t>
            </w:r>
            <w:r w:rsidR="004A5C1E">
              <w:rPr>
                <w:b/>
              </w:rPr>
              <w:t>UC03</w:t>
            </w:r>
          </w:p>
        </w:tc>
      </w:tr>
      <w:tr w:rsidR="00FF60D1" w14:paraId="4BB52A8C" w14:textId="77777777" w:rsidTr="006A1039">
        <w:trPr>
          <w:trHeight w:val="1871"/>
        </w:trPr>
        <w:tc>
          <w:tcPr>
            <w:tcW w:w="4610" w:type="dxa"/>
          </w:tcPr>
          <w:p w14:paraId="14A6DCDB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60738B55" w14:textId="77777777" w:rsidR="00FF60D1" w:rsidRDefault="00FF60D1" w:rsidP="006A1039">
            <w:r>
              <w:t>De actor maakt een account aan binnen het system</w:t>
            </w:r>
          </w:p>
        </w:tc>
      </w:tr>
      <w:tr w:rsidR="00FF60D1" w14:paraId="65358090" w14:textId="77777777" w:rsidTr="006A1039">
        <w:trPr>
          <w:trHeight w:val="447"/>
        </w:trPr>
        <w:tc>
          <w:tcPr>
            <w:tcW w:w="4610" w:type="dxa"/>
          </w:tcPr>
          <w:p w14:paraId="002E2191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04CA6FF3" w14:textId="77777777" w:rsidR="00FF60D1" w:rsidRDefault="00FF60D1" w:rsidP="006A1039">
            <w:r>
              <w:t xml:space="preserve">De speler </w:t>
            </w:r>
          </w:p>
        </w:tc>
      </w:tr>
      <w:tr w:rsidR="00FF60D1" w14:paraId="636BCB3F" w14:textId="77777777" w:rsidTr="006A1039">
        <w:trPr>
          <w:trHeight w:val="473"/>
        </w:trPr>
        <w:tc>
          <w:tcPr>
            <w:tcW w:w="4610" w:type="dxa"/>
          </w:tcPr>
          <w:p w14:paraId="509200DE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0C383592" w14:textId="77777777" w:rsidR="00FF60D1" w:rsidRDefault="00FF60D1" w:rsidP="006A1039">
            <w:r>
              <w:t>De actor is niet ingelogd</w:t>
            </w:r>
          </w:p>
        </w:tc>
      </w:tr>
      <w:tr w:rsidR="00FF60D1" w14:paraId="7DFBC22C" w14:textId="77777777" w:rsidTr="006A1039">
        <w:trPr>
          <w:trHeight w:val="473"/>
        </w:trPr>
        <w:tc>
          <w:tcPr>
            <w:tcW w:w="4610" w:type="dxa"/>
          </w:tcPr>
          <w:p w14:paraId="39612C58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5FEEFA7E" w14:textId="77777777" w:rsidR="00FF60D1" w:rsidRDefault="00FF60D1" w:rsidP="00FF60D1">
            <w:pPr>
              <w:pStyle w:val="Lijstalinea"/>
              <w:numPr>
                <w:ilvl w:val="0"/>
                <w:numId w:val="25"/>
              </w:numPr>
            </w:pPr>
            <w:r>
              <w:t>De actor klikt op het registreer knopje</w:t>
            </w:r>
          </w:p>
          <w:p w14:paraId="6E0C9B66" w14:textId="77777777" w:rsidR="00FF60D1" w:rsidRDefault="00FF60D1" w:rsidP="00FF60D1">
            <w:pPr>
              <w:pStyle w:val="Lijstalinea"/>
              <w:numPr>
                <w:ilvl w:val="0"/>
                <w:numId w:val="25"/>
              </w:numPr>
            </w:pPr>
            <w:r>
              <w:t>Het system stuurt de actor naar een andere pagina</w:t>
            </w:r>
          </w:p>
          <w:p w14:paraId="74B279E8" w14:textId="77777777" w:rsidR="00FF60D1" w:rsidRDefault="00FF60D1" w:rsidP="00FF60D1">
            <w:pPr>
              <w:pStyle w:val="Lijstalinea"/>
              <w:numPr>
                <w:ilvl w:val="0"/>
                <w:numId w:val="25"/>
              </w:numPr>
            </w:pPr>
            <w:r>
              <w:t>De actor vult zijn / haar gegevens in een maakt het account aan</w:t>
            </w:r>
            <w:r w:rsidR="00A907C7">
              <w:t xml:space="preserve"> [1] [2]</w:t>
            </w:r>
          </w:p>
        </w:tc>
      </w:tr>
      <w:tr w:rsidR="00FF60D1" w14:paraId="426BF1D4" w14:textId="77777777" w:rsidTr="006A1039">
        <w:trPr>
          <w:trHeight w:val="447"/>
        </w:trPr>
        <w:tc>
          <w:tcPr>
            <w:tcW w:w="4610" w:type="dxa"/>
          </w:tcPr>
          <w:p w14:paraId="3E550CCB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5FD8967E" w14:textId="77777777" w:rsidR="00FF60D1" w:rsidRDefault="00FF4169" w:rsidP="00FF4169">
            <w:pPr>
              <w:pStyle w:val="Lijstalinea"/>
              <w:numPr>
                <w:ilvl w:val="0"/>
                <w:numId w:val="42"/>
              </w:numPr>
            </w:pPr>
            <w:r>
              <w:t>De gegevens zijn niet goed ingevuld</w:t>
            </w:r>
          </w:p>
          <w:p w14:paraId="13125C4F" w14:textId="77777777" w:rsidR="00FF4169" w:rsidRDefault="00FF4169" w:rsidP="00FF4169">
            <w:pPr>
              <w:pStyle w:val="Lijstalinea"/>
              <w:numPr>
                <w:ilvl w:val="0"/>
                <w:numId w:val="42"/>
              </w:numPr>
            </w:pPr>
            <w:r>
              <w:t>De ingevulde gegevens worden al gebruikt</w:t>
            </w:r>
          </w:p>
        </w:tc>
      </w:tr>
      <w:tr w:rsidR="00FF60D1" w14:paraId="3E6906B8" w14:textId="77777777" w:rsidTr="006A1039">
        <w:trPr>
          <w:trHeight w:val="447"/>
        </w:trPr>
        <w:tc>
          <w:tcPr>
            <w:tcW w:w="4610" w:type="dxa"/>
          </w:tcPr>
          <w:p w14:paraId="42293585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41F7118C" w14:textId="77777777" w:rsidR="00FF60D1" w:rsidRDefault="00FF60D1" w:rsidP="006A1039">
            <w:r>
              <w:t>De actor kan nu inloggen met het gecreëerde account</w:t>
            </w:r>
          </w:p>
        </w:tc>
      </w:tr>
    </w:tbl>
    <w:p w14:paraId="5E339908" w14:textId="77777777" w:rsidR="008C2BF7" w:rsidRPr="008C2BF7" w:rsidRDefault="008C2BF7" w:rsidP="008C2BF7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FF60D1" w14:paraId="67B614A1" w14:textId="77777777" w:rsidTr="006A1039">
        <w:trPr>
          <w:trHeight w:val="473"/>
        </w:trPr>
        <w:tc>
          <w:tcPr>
            <w:tcW w:w="4610" w:type="dxa"/>
          </w:tcPr>
          <w:p w14:paraId="7C82C016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3F1019AF" w14:textId="77777777" w:rsidR="00FF60D1" w:rsidRDefault="00FF60D1" w:rsidP="006A1039">
            <w:r>
              <w:t>Karakter selecteren</w:t>
            </w:r>
            <w:r w:rsidR="004A5C1E">
              <w:t xml:space="preserve">                                    </w:t>
            </w:r>
            <w:r w:rsidR="004A5C1E">
              <w:rPr>
                <w:b/>
              </w:rPr>
              <w:t>UC04</w:t>
            </w:r>
          </w:p>
        </w:tc>
      </w:tr>
      <w:tr w:rsidR="00FF60D1" w14:paraId="0CFA2025" w14:textId="77777777" w:rsidTr="006A1039">
        <w:trPr>
          <w:trHeight w:val="1871"/>
        </w:trPr>
        <w:tc>
          <w:tcPr>
            <w:tcW w:w="4610" w:type="dxa"/>
          </w:tcPr>
          <w:p w14:paraId="4F425E52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402956F7" w14:textId="77777777" w:rsidR="00FF60D1" w:rsidRDefault="00FF60D1" w:rsidP="006A1039">
            <w:r>
              <w:t>De actor kiest een karakter om mee te spelen</w:t>
            </w:r>
          </w:p>
        </w:tc>
      </w:tr>
      <w:tr w:rsidR="00FF60D1" w14:paraId="571EF1F8" w14:textId="77777777" w:rsidTr="006A1039">
        <w:trPr>
          <w:trHeight w:val="447"/>
        </w:trPr>
        <w:tc>
          <w:tcPr>
            <w:tcW w:w="4610" w:type="dxa"/>
          </w:tcPr>
          <w:p w14:paraId="72AFD9D2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5F4437D6" w14:textId="77777777" w:rsidR="00FF60D1" w:rsidRDefault="00FF60D1" w:rsidP="006A1039">
            <w:r>
              <w:t>De speler / De administrator</w:t>
            </w:r>
          </w:p>
        </w:tc>
      </w:tr>
      <w:tr w:rsidR="00FF60D1" w14:paraId="2C0AC355" w14:textId="77777777" w:rsidTr="006A1039">
        <w:trPr>
          <w:trHeight w:val="473"/>
        </w:trPr>
        <w:tc>
          <w:tcPr>
            <w:tcW w:w="4610" w:type="dxa"/>
          </w:tcPr>
          <w:p w14:paraId="5935A024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794D783D" w14:textId="77777777" w:rsidR="00FF60D1" w:rsidRDefault="00FF60D1" w:rsidP="006A1039">
            <w:r>
              <w:t xml:space="preserve">De actor is </w:t>
            </w:r>
            <w:r w:rsidR="00293860">
              <w:t>ingelogd en heeft een karakter gemaakt</w:t>
            </w:r>
          </w:p>
        </w:tc>
      </w:tr>
      <w:tr w:rsidR="00FF60D1" w14:paraId="416FBEF1" w14:textId="77777777" w:rsidTr="006A1039">
        <w:trPr>
          <w:trHeight w:val="473"/>
        </w:trPr>
        <w:tc>
          <w:tcPr>
            <w:tcW w:w="4610" w:type="dxa"/>
          </w:tcPr>
          <w:p w14:paraId="33F4616E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414A92BA" w14:textId="77777777" w:rsidR="00FF60D1" w:rsidRDefault="00FF60D1" w:rsidP="00FF60D1">
            <w:pPr>
              <w:pStyle w:val="Lijstalinea"/>
              <w:numPr>
                <w:ilvl w:val="0"/>
                <w:numId w:val="26"/>
              </w:numPr>
            </w:pPr>
            <w:r>
              <w:t xml:space="preserve">De actor </w:t>
            </w:r>
            <w:r w:rsidR="00293860">
              <w:t>kiest zijn / haar karakter</w:t>
            </w:r>
            <w:r w:rsidR="00A907C7">
              <w:t xml:space="preserve"> [1]</w:t>
            </w:r>
          </w:p>
          <w:p w14:paraId="64EBB446" w14:textId="77777777" w:rsidR="00FF60D1" w:rsidRDefault="00A907C7" w:rsidP="00FF60D1">
            <w:pPr>
              <w:pStyle w:val="Lijstalinea"/>
              <w:numPr>
                <w:ilvl w:val="0"/>
                <w:numId w:val="26"/>
              </w:numPr>
            </w:pPr>
            <w:r>
              <w:t>De vaardigheidswaarden van het karakter worden aan de actor laten zien</w:t>
            </w:r>
          </w:p>
        </w:tc>
      </w:tr>
      <w:tr w:rsidR="00FF60D1" w14:paraId="1F242609" w14:textId="77777777" w:rsidTr="006A1039">
        <w:trPr>
          <w:trHeight w:val="447"/>
        </w:trPr>
        <w:tc>
          <w:tcPr>
            <w:tcW w:w="4610" w:type="dxa"/>
          </w:tcPr>
          <w:p w14:paraId="76FCF166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60C5CBB1" w14:textId="77777777" w:rsidR="00FF60D1" w:rsidRDefault="00FF4169" w:rsidP="00FF4169">
            <w:pPr>
              <w:pStyle w:val="Lijstalinea"/>
              <w:numPr>
                <w:ilvl w:val="0"/>
                <w:numId w:val="41"/>
              </w:numPr>
            </w:pPr>
            <w:r>
              <w:t>De actor heeft geen karakter</w:t>
            </w:r>
          </w:p>
        </w:tc>
      </w:tr>
      <w:tr w:rsidR="00FF60D1" w14:paraId="344EC9F5" w14:textId="77777777" w:rsidTr="006A1039">
        <w:trPr>
          <w:trHeight w:val="447"/>
        </w:trPr>
        <w:tc>
          <w:tcPr>
            <w:tcW w:w="4610" w:type="dxa"/>
          </w:tcPr>
          <w:p w14:paraId="48D3EDDA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0558A216" w14:textId="77777777" w:rsidR="00FF60D1" w:rsidRDefault="00FF60D1" w:rsidP="006A1039">
            <w:r>
              <w:t xml:space="preserve">De </w:t>
            </w:r>
            <w:r w:rsidR="00293860">
              <w:t>actor heeft nu een karakter geselecteerd</w:t>
            </w:r>
          </w:p>
        </w:tc>
      </w:tr>
    </w:tbl>
    <w:p w14:paraId="4DA69D09" w14:textId="77777777" w:rsidR="00623C7A" w:rsidRDefault="00623C7A" w:rsidP="00623C7A"/>
    <w:p w14:paraId="0BE344BB" w14:textId="77777777" w:rsidR="00FF60D1" w:rsidRDefault="00FF60D1" w:rsidP="00623C7A"/>
    <w:p w14:paraId="28D060F9" w14:textId="77777777" w:rsidR="00FF60D1" w:rsidRDefault="00FF60D1" w:rsidP="00623C7A"/>
    <w:p w14:paraId="5D24FC48" w14:textId="77777777" w:rsidR="00FF60D1" w:rsidRDefault="00FF60D1" w:rsidP="00623C7A"/>
    <w:p w14:paraId="6EEF4F76" w14:textId="77777777" w:rsidR="00293860" w:rsidRDefault="00293860" w:rsidP="00623C7A"/>
    <w:p w14:paraId="6DC864FD" w14:textId="77777777" w:rsidR="00293860" w:rsidRDefault="00293860" w:rsidP="00623C7A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FF60D1" w14:paraId="11BB2184" w14:textId="77777777" w:rsidTr="006A1039">
        <w:trPr>
          <w:trHeight w:val="473"/>
        </w:trPr>
        <w:tc>
          <w:tcPr>
            <w:tcW w:w="4610" w:type="dxa"/>
          </w:tcPr>
          <w:p w14:paraId="3BD73951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4ABEB88F" w14:textId="77777777" w:rsidR="00FF60D1" w:rsidRDefault="00293860" w:rsidP="006A1039">
            <w:r>
              <w:t>Karakter aanmaken</w:t>
            </w:r>
            <w:r w:rsidR="004A5C1E">
              <w:t xml:space="preserve">                                   </w:t>
            </w:r>
            <w:r w:rsidR="004A5C1E">
              <w:rPr>
                <w:b/>
              </w:rPr>
              <w:t>UC05</w:t>
            </w:r>
          </w:p>
        </w:tc>
      </w:tr>
      <w:tr w:rsidR="00FF60D1" w14:paraId="5703DF35" w14:textId="77777777" w:rsidTr="006A1039">
        <w:trPr>
          <w:trHeight w:val="1871"/>
        </w:trPr>
        <w:tc>
          <w:tcPr>
            <w:tcW w:w="4610" w:type="dxa"/>
          </w:tcPr>
          <w:p w14:paraId="53017714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7A4227F5" w14:textId="77777777" w:rsidR="00FF60D1" w:rsidRDefault="00FF60D1" w:rsidP="006A1039">
            <w:r>
              <w:t xml:space="preserve">De actor </w:t>
            </w:r>
            <w:r w:rsidR="00293860">
              <w:t>maakt een karakter aan op zijn / haar account</w:t>
            </w:r>
          </w:p>
        </w:tc>
      </w:tr>
      <w:tr w:rsidR="00FF60D1" w14:paraId="6A02F06A" w14:textId="77777777" w:rsidTr="006A1039">
        <w:trPr>
          <w:trHeight w:val="447"/>
        </w:trPr>
        <w:tc>
          <w:tcPr>
            <w:tcW w:w="4610" w:type="dxa"/>
          </w:tcPr>
          <w:p w14:paraId="4A96E22C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196F9DBC" w14:textId="77777777" w:rsidR="00FF60D1" w:rsidRDefault="00FF60D1" w:rsidP="006A1039">
            <w:r>
              <w:t>De speler / De administrator</w:t>
            </w:r>
          </w:p>
        </w:tc>
      </w:tr>
      <w:tr w:rsidR="00FF60D1" w14:paraId="21B06C27" w14:textId="77777777" w:rsidTr="006A1039">
        <w:trPr>
          <w:trHeight w:val="473"/>
        </w:trPr>
        <w:tc>
          <w:tcPr>
            <w:tcW w:w="4610" w:type="dxa"/>
          </w:tcPr>
          <w:p w14:paraId="0DCDF86A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31BFAF2F" w14:textId="77777777" w:rsidR="00FF60D1" w:rsidRDefault="00FF60D1" w:rsidP="006A1039">
            <w:r>
              <w:t xml:space="preserve">De actor is </w:t>
            </w:r>
            <w:r w:rsidR="00293860">
              <w:t>ingelogd en heeft een vrije karakter slot</w:t>
            </w:r>
          </w:p>
        </w:tc>
      </w:tr>
      <w:tr w:rsidR="00FF60D1" w14:paraId="734145E0" w14:textId="77777777" w:rsidTr="006A1039">
        <w:trPr>
          <w:trHeight w:val="473"/>
        </w:trPr>
        <w:tc>
          <w:tcPr>
            <w:tcW w:w="4610" w:type="dxa"/>
          </w:tcPr>
          <w:p w14:paraId="0831D1FD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7A5184C3" w14:textId="77777777" w:rsidR="00FF60D1" w:rsidRDefault="00FF60D1" w:rsidP="00FF60D1">
            <w:pPr>
              <w:pStyle w:val="Lijstalinea"/>
              <w:numPr>
                <w:ilvl w:val="0"/>
                <w:numId w:val="27"/>
              </w:numPr>
            </w:pPr>
            <w:r>
              <w:t xml:space="preserve">De actor </w:t>
            </w:r>
            <w:r w:rsidR="00293860">
              <w:t>klikt op het karakter creëer knopje</w:t>
            </w:r>
          </w:p>
          <w:p w14:paraId="245F3357" w14:textId="77777777" w:rsidR="00FF60D1" w:rsidRDefault="00A907C7" w:rsidP="00FF60D1">
            <w:pPr>
              <w:pStyle w:val="Lijstalinea"/>
              <w:numPr>
                <w:ilvl w:val="0"/>
                <w:numId w:val="27"/>
              </w:numPr>
            </w:pPr>
            <w:r>
              <w:t>Het karakter wordt gecreëerd als er een vrij karakter slot is [1]</w:t>
            </w:r>
          </w:p>
        </w:tc>
      </w:tr>
      <w:tr w:rsidR="00FF60D1" w14:paraId="7C203C9D" w14:textId="77777777" w:rsidTr="006A1039">
        <w:trPr>
          <w:trHeight w:val="447"/>
        </w:trPr>
        <w:tc>
          <w:tcPr>
            <w:tcW w:w="4610" w:type="dxa"/>
          </w:tcPr>
          <w:p w14:paraId="2A22A833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0E9B6FE4" w14:textId="77777777" w:rsidR="00FF60D1" w:rsidRDefault="00FF4169" w:rsidP="00FF4169">
            <w:pPr>
              <w:pStyle w:val="Lijstalinea"/>
              <w:numPr>
                <w:ilvl w:val="0"/>
                <w:numId w:val="40"/>
              </w:numPr>
            </w:pPr>
            <w:r>
              <w:t>De actor heeft geen vrije karakter slot</w:t>
            </w:r>
          </w:p>
        </w:tc>
      </w:tr>
      <w:tr w:rsidR="00FF60D1" w14:paraId="26A350B0" w14:textId="77777777" w:rsidTr="006A1039">
        <w:trPr>
          <w:trHeight w:val="447"/>
        </w:trPr>
        <w:tc>
          <w:tcPr>
            <w:tcW w:w="4610" w:type="dxa"/>
          </w:tcPr>
          <w:p w14:paraId="7BC25B7A" w14:textId="77777777" w:rsidR="00FF60D1" w:rsidRPr="00402B35" w:rsidRDefault="00FF60D1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6A3C4EAE" w14:textId="77777777" w:rsidR="00FF60D1" w:rsidRDefault="00FF60D1" w:rsidP="006A1039">
            <w:r>
              <w:t xml:space="preserve">De actor </w:t>
            </w:r>
            <w:r w:rsidR="00293860">
              <w:t>kan nu een karakter maken</w:t>
            </w:r>
          </w:p>
        </w:tc>
      </w:tr>
    </w:tbl>
    <w:p w14:paraId="625B43DB" w14:textId="77777777" w:rsidR="00FF60D1" w:rsidRDefault="00FF60D1" w:rsidP="00623C7A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293860" w14:paraId="32116478" w14:textId="77777777" w:rsidTr="006A1039">
        <w:trPr>
          <w:trHeight w:val="473"/>
        </w:trPr>
        <w:tc>
          <w:tcPr>
            <w:tcW w:w="4610" w:type="dxa"/>
          </w:tcPr>
          <w:p w14:paraId="6247132E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5BB7B7C2" w14:textId="77777777" w:rsidR="00293860" w:rsidRDefault="00293860" w:rsidP="006A1039">
            <w:r>
              <w:t>Karakter verwijderen</w:t>
            </w:r>
            <w:r w:rsidR="004A5C1E">
              <w:t xml:space="preserve">                                 </w:t>
            </w:r>
            <w:r w:rsidR="004A5C1E">
              <w:rPr>
                <w:b/>
              </w:rPr>
              <w:t>UC06</w:t>
            </w:r>
          </w:p>
        </w:tc>
      </w:tr>
      <w:tr w:rsidR="00293860" w14:paraId="5FAAA07A" w14:textId="77777777" w:rsidTr="006A1039">
        <w:trPr>
          <w:trHeight w:val="1871"/>
        </w:trPr>
        <w:tc>
          <w:tcPr>
            <w:tcW w:w="4610" w:type="dxa"/>
          </w:tcPr>
          <w:p w14:paraId="60482503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4AC0C0A0" w14:textId="77777777" w:rsidR="00293860" w:rsidRDefault="00293860" w:rsidP="006A1039">
            <w:r>
              <w:t>De actor verwijdert een karakter aan op zijn / haar account</w:t>
            </w:r>
          </w:p>
        </w:tc>
      </w:tr>
      <w:tr w:rsidR="00293860" w14:paraId="2778694A" w14:textId="77777777" w:rsidTr="006A1039">
        <w:trPr>
          <w:trHeight w:val="447"/>
        </w:trPr>
        <w:tc>
          <w:tcPr>
            <w:tcW w:w="4610" w:type="dxa"/>
          </w:tcPr>
          <w:p w14:paraId="2FDB46CE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0A38288D" w14:textId="77777777" w:rsidR="00293860" w:rsidRDefault="00293860" w:rsidP="006A1039">
            <w:r>
              <w:t>De speler / De administrator</w:t>
            </w:r>
          </w:p>
        </w:tc>
      </w:tr>
      <w:tr w:rsidR="00293860" w14:paraId="1990852A" w14:textId="77777777" w:rsidTr="006A1039">
        <w:trPr>
          <w:trHeight w:val="473"/>
        </w:trPr>
        <w:tc>
          <w:tcPr>
            <w:tcW w:w="4610" w:type="dxa"/>
          </w:tcPr>
          <w:p w14:paraId="516BFAF9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3687FA0D" w14:textId="77777777" w:rsidR="00293860" w:rsidRDefault="00293860" w:rsidP="006A1039">
            <w:r>
              <w:t>De actor is ingelogd en heeft minimaal één karakter</w:t>
            </w:r>
          </w:p>
        </w:tc>
      </w:tr>
      <w:tr w:rsidR="00293860" w14:paraId="0234802D" w14:textId="77777777" w:rsidTr="006A1039">
        <w:trPr>
          <w:trHeight w:val="473"/>
        </w:trPr>
        <w:tc>
          <w:tcPr>
            <w:tcW w:w="4610" w:type="dxa"/>
          </w:tcPr>
          <w:p w14:paraId="585157D3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43A32300" w14:textId="77777777" w:rsidR="00293860" w:rsidRDefault="00293860" w:rsidP="00293860">
            <w:pPr>
              <w:pStyle w:val="Lijstalinea"/>
              <w:numPr>
                <w:ilvl w:val="0"/>
                <w:numId w:val="28"/>
              </w:numPr>
            </w:pPr>
            <w:r>
              <w:t>De actor klikt op het karakter verwijder knopje</w:t>
            </w:r>
          </w:p>
          <w:p w14:paraId="64829FAC" w14:textId="77777777" w:rsidR="00293860" w:rsidRDefault="00A907C7" w:rsidP="00293860">
            <w:pPr>
              <w:pStyle w:val="Lijstalinea"/>
              <w:numPr>
                <w:ilvl w:val="0"/>
                <w:numId w:val="28"/>
              </w:numPr>
            </w:pPr>
            <w:r>
              <w:t>Het karakter wordt verwijderd als deze bestaat [1]</w:t>
            </w:r>
          </w:p>
        </w:tc>
      </w:tr>
      <w:tr w:rsidR="00293860" w14:paraId="05F9B94B" w14:textId="77777777" w:rsidTr="006A1039">
        <w:trPr>
          <w:trHeight w:val="447"/>
        </w:trPr>
        <w:tc>
          <w:tcPr>
            <w:tcW w:w="4610" w:type="dxa"/>
          </w:tcPr>
          <w:p w14:paraId="3325E709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501D0FF3" w14:textId="77777777" w:rsidR="00293860" w:rsidRDefault="00FF4169" w:rsidP="00FF4169">
            <w:pPr>
              <w:pStyle w:val="Lijstalinea"/>
              <w:numPr>
                <w:ilvl w:val="0"/>
                <w:numId w:val="39"/>
              </w:numPr>
            </w:pPr>
            <w:r>
              <w:t>De actor heeft geen karakter</w:t>
            </w:r>
          </w:p>
        </w:tc>
      </w:tr>
      <w:tr w:rsidR="00293860" w14:paraId="407C5511" w14:textId="77777777" w:rsidTr="006A1039">
        <w:trPr>
          <w:trHeight w:val="447"/>
        </w:trPr>
        <w:tc>
          <w:tcPr>
            <w:tcW w:w="4610" w:type="dxa"/>
          </w:tcPr>
          <w:p w14:paraId="584627D2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16727843" w14:textId="77777777" w:rsidR="00293860" w:rsidRDefault="00293860" w:rsidP="006A1039">
            <w:r>
              <w:t>De actor heeft nu een karakter verwijderd</w:t>
            </w:r>
          </w:p>
        </w:tc>
      </w:tr>
    </w:tbl>
    <w:p w14:paraId="7CD845E3" w14:textId="77777777" w:rsidR="00293860" w:rsidRDefault="00293860" w:rsidP="00623C7A"/>
    <w:p w14:paraId="0FFE1811" w14:textId="77777777" w:rsidR="00293860" w:rsidRDefault="00293860" w:rsidP="00623C7A"/>
    <w:p w14:paraId="21EE0EBB" w14:textId="77777777" w:rsidR="00293860" w:rsidRDefault="00293860" w:rsidP="00623C7A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293860" w14:paraId="53C30850" w14:textId="77777777" w:rsidTr="006A1039">
        <w:trPr>
          <w:trHeight w:val="473"/>
        </w:trPr>
        <w:tc>
          <w:tcPr>
            <w:tcW w:w="4610" w:type="dxa"/>
          </w:tcPr>
          <w:p w14:paraId="44B7EB82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lastRenderedPageBreak/>
              <w:t>Naam</w:t>
            </w:r>
          </w:p>
        </w:tc>
        <w:tc>
          <w:tcPr>
            <w:tcW w:w="4610" w:type="dxa"/>
          </w:tcPr>
          <w:p w14:paraId="5ED2B051" w14:textId="77777777" w:rsidR="00293860" w:rsidRDefault="00293860" w:rsidP="006A1039">
            <w:r>
              <w:t>Spelers verbannen</w:t>
            </w:r>
            <w:r w:rsidR="004A5C1E">
              <w:t xml:space="preserve">                                    </w:t>
            </w:r>
            <w:r w:rsidR="004A5C1E">
              <w:rPr>
                <w:b/>
              </w:rPr>
              <w:t>UC07</w:t>
            </w:r>
          </w:p>
        </w:tc>
      </w:tr>
      <w:tr w:rsidR="00293860" w14:paraId="28021747" w14:textId="77777777" w:rsidTr="006A1039">
        <w:trPr>
          <w:trHeight w:val="1871"/>
        </w:trPr>
        <w:tc>
          <w:tcPr>
            <w:tcW w:w="4610" w:type="dxa"/>
          </w:tcPr>
          <w:p w14:paraId="7C22CCAF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5E135DCB" w14:textId="77777777" w:rsidR="00293860" w:rsidRDefault="00293860" w:rsidP="006A1039">
            <w:r>
              <w:t>De actor verbant een speler van het spel</w:t>
            </w:r>
            <w:r w:rsidR="00A907C7">
              <w:t xml:space="preserve"> dit wordt gedaan door een commando in de chat box in te voeren door middel van de (/) prefix</w:t>
            </w:r>
          </w:p>
        </w:tc>
      </w:tr>
      <w:tr w:rsidR="00293860" w14:paraId="45D30C20" w14:textId="77777777" w:rsidTr="006A1039">
        <w:trPr>
          <w:trHeight w:val="447"/>
        </w:trPr>
        <w:tc>
          <w:tcPr>
            <w:tcW w:w="4610" w:type="dxa"/>
          </w:tcPr>
          <w:p w14:paraId="7343D329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0C08B9F8" w14:textId="77777777" w:rsidR="00293860" w:rsidRDefault="00293860" w:rsidP="006A1039">
            <w:r>
              <w:t>De administrator</w:t>
            </w:r>
          </w:p>
        </w:tc>
      </w:tr>
      <w:tr w:rsidR="00293860" w14:paraId="2481B704" w14:textId="77777777" w:rsidTr="006A1039">
        <w:trPr>
          <w:trHeight w:val="473"/>
        </w:trPr>
        <w:tc>
          <w:tcPr>
            <w:tcW w:w="4610" w:type="dxa"/>
          </w:tcPr>
          <w:p w14:paraId="4C8507D5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268A58E9" w14:textId="77777777" w:rsidR="00293860" w:rsidRDefault="00293860" w:rsidP="006A1039">
            <w:r>
              <w:t>De actor is ingelogd en heeft administrator rechten</w:t>
            </w:r>
          </w:p>
        </w:tc>
      </w:tr>
      <w:tr w:rsidR="00293860" w14:paraId="2AB7A9FF" w14:textId="77777777" w:rsidTr="006A1039">
        <w:trPr>
          <w:trHeight w:val="473"/>
        </w:trPr>
        <w:tc>
          <w:tcPr>
            <w:tcW w:w="4610" w:type="dxa"/>
          </w:tcPr>
          <w:p w14:paraId="1F56DC29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6248E437" w14:textId="77777777" w:rsidR="00293860" w:rsidRDefault="00293860" w:rsidP="00293860">
            <w:pPr>
              <w:pStyle w:val="Lijstalinea"/>
              <w:numPr>
                <w:ilvl w:val="0"/>
                <w:numId w:val="29"/>
              </w:numPr>
            </w:pPr>
            <w:r>
              <w:t>De actor gebruikt de ban commando</w:t>
            </w:r>
          </w:p>
          <w:p w14:paraId="2167EB39" w14:textId="77777777" w:rsidR="00293860" w:rsidRDefault="00293860" w:rsidP="00293860">
            <w:pPr>
              <w:pStyle w:val="Lijstalinea"/>
              <w:numPr>
                <w:ilvl w:val="0"/>
                <w:numId w:val="29"/>
              </w:numPr>
            </w:pPr>
            <w:r>
              <w:t xml:space="preserve">Het system </w:t>
            </w:r>
            <w:r w:rsidR="00A907C7">
              <w:t>geeft aan of er permissie is en voert desnoods het commando uit [1]</w:t>
            </w:r>
          </w:p>
        </w:tc>
      </w:tr>
      <w:tr w:rsidR="00293860" w14:paraId="14469832" w14:textId="77777777" w:rsidTr="006A1039">
        <w:trPr>
          <w:trHeight w:val="447"/>
        </w:trPr>
        <w:tc>
          <w:tcPr>
            <w:tcW w:w="4610" w:type="dxa"/>
          </w:tcPr>
          <w:p w14:paraId="63016FA1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49246514" w14:textId="77777777" w:rsidR="00293860" w:rsidRDefault="00FF4169" w:rsidP="00FF4169">
            <w:pPr>
              <w:pStyle w:val="Lijstalinea"/>
              <w:numPr>
                <w:ilvl w:val="0"/>
                <w:numId w:val="38"/>
              </w:numPr>
            </w:pPr>
            <w:r>
              <w:t>De actor heeft geen permissies</w:t>
            </w:r>
          </w:p>
        </w:tc>
      </w:tr>
      <w:tr w:rsidR="00293860" w14:paraId="5BBEEC52" w14:textId="77777777" w:rsidTr="006A1039">
        <w:trPr>
          <w:trHeight w:val="447"/>
        </w:trPr>
        <w:tc>
          <w:tcPr>
            <w:tcW w:w="4610" w:type="dxa"/>
          </w:tcPr>
          <w:p w14:paraId="7349672A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6207AE84" w14:textId="77777777" w:rsidR="00293860" w:rsidRDefault="00293860" w:rsidP="006A1039">
            <w:r>
              <w:t>De actor heeft nu een karakter verbannen</w:t>
            </w:r>
          </w:p>
        </w:tc>
      </w:tr>
    </w:tbl>
    <w:p w14:paraId="467CF4FC" w14:textId="77777777" w:rsidR="00293860" w:rsidRDefault="00293860" w:rsidP="00623C7A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293860" w14:paraId="4EFBAB88" w14:textId="77777777" w:rsidTr="006A1039">
        <w:trPr>
          <w:trHeight w:val="473"/>
        </w:trPr>
        <w:tc>
          <w:tcPr>
            <w:tcW w:w="4610" w:type="dxa"/>
          </w:tcPr>
          <w:p w14:paraId="42CF304D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217CE220" w14:textId="77777777" w:rsidR="00293860" w:rsidRDefault="00293860" w:rsidP="006A1039">
            <w:r>
              <w:t>Events starten voor de spelers</w:t>
            </w:r>
            <w:r w:rsidR="004A5C1E">
              <w:t xml:space="preserve">                  </w:t>
            </w:r>
            <w:r w:rsidR="004A5C1E">
              <w:rPr>
                <w:b/>
              </w:rPr>
              <w:t>UC08</w:t>
            </w:r>
          </w:p>
        </w:tc>
      </w:tr>
      <w:tr w:rsidR="00293860" w14:paraId="04769AFE" w14:textId="77777777" w:rsidTr="006A1039">
        <w:trPr>
          <w:trHeight w:val="1871"/>
        </w:trPr>
        <w:tc>
          <w:tcPr>
            <w:tcW w:w="4610" w:type="dxa"/>
          </w:tcPr>
          <w:p w14:paraId="27F06C4E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4D77B564" w14:textId="77777777" w:rsidR="00293860" w:rsidRDefault="00293860" w:rsidP="006A1039">
            <w:r>
              <w:t>De actor start een event wat op de gehele server toegepast wordt</w:t>
            </w:r>
            <w:r w:rsidR="00A907C7">
              <w:t xml:space="preserve"> dit wordt gedaan door een commando in de chat box in te voeren door middel van de (/) prefix</w:t>
            </w:r>
          </w:p>
        </w:tc>
      </w:tr>
      <w:tr w:rsidR="00293860" w14:paraId="573CC1C8" w14:textId="77777777" w:rsidTr="006A1039">
        <w:trPr>
          <w:trHeight w:val="447"/>
        </w:trPr>
        <w:tc>
          <w:tcPr>
            <w:tcW w:w="4610" w:type="dxa"/>
          </w:tcPr>
          <w:p w14:paraId="5524B7B2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7CA8150E" w14:textId="77777777" w:rsidR="00293860" w:rsidRDefault="00293860" w:rsidP="006A1039">
            <w:r>
              <w:t>De administrator</w:t>
            </w:r>
          </w:p>
        </w:tc>
      </w:tr>
      <w:tr w:rsidR="00293860" w14:paraId="36FA6D37" w14:textId="77777777" w:rsidTr="006A1039">
        <w:trPr>
          <w:trHeight w:val="473"/>
        </w:trPr>
        <w:tc>
          <w:tcPr>
            <w:tcW w:w="4610" w:type="dxa"/>
          </w:tcPr>
          <w:p w14:paraId="50E2EDB2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2CC5AFEA" w14:textId="77777777" w:rsidR="00293860" w:rsidRDefault="00293860" w:rsidP="006A1039">
            <w:r>
              <w:t>De actor is ingelogd en heeft administrator rechten</w:t>
            </w:r>
          </w:p>
        </w:tc>
      </w:tr>
      <w:tr w:rsidR="00293860" w14:paraId="0B9C9818" w14:textId="77777777" w:rsidTr="006A1039">
        <w:trPr>
          <w:trHeight w:val="473"/>
        </w:trPr>
        <w:tc>
          <w:tcPr>
            <w:tcW w:w="4610" w:type="dxa"/>
          </w:tcPr>
          <w:p w14:paraId="403C9C37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7041BD86" w14:textId="77777777" w:rsidR="00293860" w:rsidRDefault="00293860" w:rsidP="00293860">
            <w:pPr>
              <w:pStyle w:val="Lijstalinea"/>
              <w:numPr>
                <w:ilvl w:val="0"/>
                <w:numId w:val="30"/>
              </w:numPr>
            </w:pPr>
            <w:r>
              <w:t>De actor gebruikt de event commando</w:t>
            </w:r>
          </w:p>
          <w:p w14:paraId="2510ABD4" w14:textId="77777777" w:rsidR="00293860" w:rsidRDefault="00A907C7" w:rsidP="00293860">
            <w:pPr>
              <w:pStyle w:val="Lijstalinea"/>
              <w:numPr>
                <w:ilvl w:val="0"/>
                <w:numId w:val="30"/>
              </w:numPr>
            </w:pPr>
            <w:r w:rsidRPr="00A907C7">
              <w:t>Het system geeft aan of er permissie is en voert desnoods het commando uit</w:t>
            </w:r>
            <w:r>
              <w:t xml:space="preserve"> [1]</w:t>
            </w:r>
          </w:p>
        </w:tc>
      </w:tr>
      <w:tr w:rsidR="00293860" w14:paraId="45D322AF" w14:textId="77777777" w:rsidTr="006A1039">
        <w:trPr>
          <w:trHeight w:val="447"/>
        </w:trPr>
        <w:tc>
          <w:tcPr>
            <w:tcW w:w="4610" w:type="dxa"/>
          </w:tcPr>
          <w:p w14:paraId="11838D6A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7ED4D3ED" w14:textId="77777777" w:rsidR="00293860" w:rsidRDefault="00216EB3" w:rsidP="00216EB3">
            <w:pPr>
              <w:pStyle w:val="Lijstalinea"/>
              <w:numPr>
                <w:ilvl w:val="0"/>
                <w:numId w:val="37"/>
              </w:numPr>
            </w:pPr>
            <w:r>
              <w:t>De actor heeft geen administrator permissies</w:t>
            </w:r>
          </w:p>
        </w:tc>
      </w:tr>
      <w:tr w:rsidR="00293860" w14:paraId="7E5034C8" w14:textId="77777777" w:rsidTr="006A1039">
        <w:trPr>
          <w:trHeight w:val="447"/>
        </w:trPr>
        <w:tc>
          <w:tcPr>
            <w:tcW w:w="4610" w:type="dxa"/>
          </w:tcPr>
          <w:p w14:paraId="4FE66984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556AD3E7" w14:textId="77777777" w:rsidR="00293860" w:rsidRDefault="00293860" w:rsidP="006A1039">
            <w:r>
              <w:t>De actor heeft nu een event gestart</w:t>
            </w:r>
          </w:p>
        </w:tc>
      </w:tr>
    </w:tbl>
    <w:p w14:paraId="6605E420" w14:textId="77777777" w:rsidR="00293860" w:rsidRDefault="00293860" w:rsidP="00623C7A"/>
    <w:p w14:paraId="0B0D890D" w14:textId="77777777" w:rsidR="00293860" w:rsidRDefault="00293860" w:rsidP="00623C7A"/>
    <w:p w14:paraId="214F8101" w14:textId="77777777" w:rsidR="00293860" w:rsidRDefault="00293860" w:rsidP="00623C7A"/>
    <w:p w14:paraId="0214CF92" w14:textId="77777777" w:rsidR="00293860" w:rsidRDefault="00293860" w:rsidP="00623C7A"/>
    <w:p w14:paraId="736BBD19" w14:textId="77777777" w:rsidR="00293860" w:rsidRDefault="00293860" w:rsidP="00623C7A"/>
    <w:p w14:paraId="0742569B" w14:textId="77777777" w:rsidR="00293860" w:rsidRDefault="00293860" w:rsidP="00623C7A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293860" w14:paraId="7034599B" w14:textId="77777777" w:rsidTr="006A1039">
        <w:trPr>
          <w:trHeight w:val="473"/>
        </w:trPr>
        <w:tc>
          <w:tcPr>
            <w:tcW w:w="4610" w:type="dxa"/>
          </w:tcPr>
          <w:p w14:paraId="17013FB8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25F62D4B" w14:textId="77777777" w:rsidR="00293860" w:rsidRDefault="00293860" w:rsidP="006A1039">
            <w:r>
              <w:t>Ga naar een andere map</w:t>
            </w:r>
            <w:r w:rsidR="004A5C1E">
              <w:t xml:space="preserve">                           </w:t>
            </w:r>
            <w:r w:rsidR="004A5C1E">
              <w:rPr>
                <w:b/>
              </w:rPr>
              <w:t>UC09</w:t>
            </w:r>
          </w:p>
        </w:tc>
      </w:tr>
      <w:tr w:rsidR="00293860" w14:paraId="0B7E5EF2" w14:textId="77777777" w:rsidTr="006A1039">
        <w:trPr>
          <w:trHeight w:val="1871"/>
        </w:trPr>
        <w:tc>
          <w:tcPr>
            <w:tcW w:w="4610" w:type="dxa"/>
          </w:tcPr>
          <w:p w14:paraId="235E7477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79A6B518" w14:textId="77777777" w:rsidR="00293860" w:rsidRDefault="00293860" w:rsidP="006A1039">
            <w:r>
              <w:t>De actor gaat naar een andere map in het spel</w:t>
            </w:r>
          </w:p>
        </w:tc>
      </w:tr>
      <w:tr w:rsidR="00293860" w14:paraId="2CEF2E94" w14:textId="77777777" w:rsidTr="006A1039">
        <w:trPr>
          <w:trHeight w:val="447"/>
        </w:trPr>
        <w:tc>
          <w:tcPr>
            <w:tcW w:w="4610" w:type="dxa"/>
          </w:tcPr>
          <w:p w14:paraId="0A0D1BE5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33F3D996" w14:textId="77777777" w:rsidR="00293860" w:rsidRDefault="00293860" w:rsidP="006A1039">
            <w:r>
              <w:t>De speler / De administrator</w:t>
            </w:r>
          </w:p>
        </w:tc>
      </w:tr>
      <w:tr w:rsidR="00293860" w14:paraId="03106088" w14:textId="77777777" w:rsidTr="006A1039">
        <w:trPr>
          <w:trHeight w:val="473"/>
        </w:trPr>
        <w:tc>
          <w:tcPr>
            <w:tcW w:w="4610" w:type="dxa"/>
          </w:tcPr>
          <w:p w14:paraId="6EDAAA7F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55CBB5F5" w14:textId="77777777" w:rsidR="00293860" w:rsidRDefault="00293860" w:rsidP="006A1039">
            <w:r>
              <w:t>De actor is ingelogd en heeft de desbetreffende area ontgrendeld</w:t>
            </w:r>
          </w:p>
        </w:tc>
      </w:tr>
      <w:tr w:rsidR="00293860" w14:paraId="551E9E74" w14:textId="77777777" w:rsidTr="006A1039">
        <w:trPr>
          <w:trHeight w:val="473"/>
        </w:trPr>
        <w:tc>
          <w:tcPr>
            <w:tcW w:w="4610" w:type="dxa"/>
          </w:tcPr>
          <w:p w14:paraId="265403CB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00225A0B" w14:textId="77777777" w:rsidR="00293860" w:rsidRDefault="00293860" w:rsidP="00293860">
            <w:pPr>
              <w:pStyle w:val="Lijstalinea"/>
              <w:numPr>
                <w:ilvl w:val="0"/>
                <w:numId w:val="31"/>
              </w:numPr>
            </w:pPr>
            <w:r>
              <w:t>De actor opent de wereldkaart</w:t>
            </w:r>
          </w:p>
          <w:p w14:paraId="40E51390" w14:textId="77777777" w:rsidR="00293860" w:rsidRDefault="00293860" w:rsidP="00293860">
            <w:pPr>
              <w:pStyle w:val="Lijstalinea"/>
              <w:numPr>
                <w:ilvl w:val="0"/>
                <w:numId w:val="31"/>
              </w:numPr>
            </w:pPr>
            <w:r>
              <w:t>De actor klikt op de desbetreffende area</w:t>
            </w:r>
          </w:p>
          <w:p w14:paraId="2F2C64AA" w14:textId="77777777" w:rsidR="00293860" w:rsidRDefault="00293860" w:rsidP="00293860">
            <w:pPr>
              <w:pStyle w:val="Lijstalinea"/>
              <w:numPr>
                <w:ilvl w:val="0"/>
                <w:numId w:val="31"/>
              </w:numPr>
            </w:pPr>
            <w:r>
              <w:t xml:space="preserve">Het system </w:t>
            </w:r>
            <w:r w:rsidR="00A907C7">
              <w:t>warpt de actor naar de desbetreffende area [1]</w:t>
            </w:r>
          </w:p>
        </w:tc>
      </w:tr>
      <w:tr w:rsidR="00293860" w14:paraId="2F72D0DA" w14:textId="77777777" w:rsidTr="006A1039">
        <w:trPr>
          <w:trHeight w:val="447"/>
        </w:trPr>
        <w:tc>
          <w:tcPr>
            <w:tcW w:w="4610" w:type="dxa"/>
          </w:tcPr>
          <w:p w14:paraId="12B1BA09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473AA257" w14:textId="77777777" w:rsidR="00293860" w:rsidRDefault="00216EB3" w:rsidP="00216EB3">
            <w:pPr>
              <w:pStyle w:val="Lijstalinea"/>
              <w:numPr>
                <w:ilvl w:val="0"/>
                <w:numId w:val="36"/>
              </w:numPr>
            </w:pPr>
            <w:r>
              <w:t>De actor heeft geen permissie tot deze map</w:t>
            </w:r>
          </w:p>
        </w:tc>
      </w:tr>
      <w:tr w:rsidR="00293860" w14:paraId="3A972358" w14:textId="77777777" w:rsidTr="006A1039">
        <w:trPr>
          <w:trHeight w:val="447"/>
        </w:trPr>
        <w:tc>
          <w:tcPr>
            <w:tcW w:w="4610" w:type="dxa"/>
          </w:tcPr>
          <w:p w14:paraId="62C30E97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70139710" w14:textId="77777777" w:rsidR="00293860" w:rsidRDefault="00293860" w:rsidP="006A1039">
            <w:r>
              <w:t>De actor is verplaatst van area</w:t>
            </w:r>
          </w:p>
        </w:tc>
      </w:tr>
    </w:tbl>
    <w:p w14:paraId="5333BB69" w14:textId="77777777" w:rsidR="00293860" w:rsidRDefault="00293860" w:rsidP="00623C7A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293860" w14:paraId="15F8290D" w14:textId="77777777" w:rsidTr="006A1039">
        <w:trPr>
          <w:trHeight w:val="473"/>
        </w:trPr>
        <w:tc>
          <w:tcPr>
            <w:tcW w:w="4610" w:type="dxa"/>
          </w:tcPr>
          <w:p w14:paraId="02A9A030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4072FA46" w14:textId="77777777" w:rsidR="00293860" w:rsidRDefault="00293860" w:rsidP="006A1039">
            <w:r>
              <w:t>Beheer inventaris</w:t>
            </w:r>
            <w:r w:rsidR="004A5C1E">
              <w:t xml:space="preserve">                                       </w:t>
            </w:r>
            <w:r w:rsidR="004A5C1E">
              <w:rPr>
                <w:b/>
              </w:rPr>
              <w:t>UC10</w:t>
            </w:r>
          </w:p>
        </w:tc>
      </w:tr>
      <w:tr w:rsidR="00293860" w14:paraId="18AEFDDA" w14:textId="77777777" w:rsidTr="006A1039">
        <w:trPr>
          <w:trHeight w:val="1871"/>
        </w:trPr>
        <w:tc>
          <w:tcPr>
            <w:tcW w:w="4610" w:type="dxa"/>
          </w:tcPr>
          <w:p w14:paraId="6C4B8520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283F1FAD" w14:textId="77777777" w:rsidR="00293860" w:rsidRDefault="00293860" w:rsidP="006A1039">
            <w:r>
              <w:t>De actor kan wijzigingen maken binnen zijn / haar inventaris</w:t>
            </w:r>
          </w:p>
        </w:tc>
      </w:tr>
      <w:tr w:rsidR="00293860" w14:paraId="44206C00" w14:textId="77777777" w:rsidTr="006A1039">
        <w:trPr>
          <w:trHeight w:val="447"/>
        </w:trPr>
        <w:tc>
          <w:tcPr>
            <w:tcW w:w="4610" w:type="dxa"/>
          </w:tcPr>
          <w:p w14:paraId="0C4D4B0C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0C44BD57" w14:textId="77777777" w:rsidR="00293860" w:rsidRDefault="00293860" w:rsidP="006A1039">
            <w:r>
              <w:t>De speler / De administrator</w:t>
            </w:r>
          </w:p>
        </w:tc>
      </w:tr>
      <w:tr w:rsidR="00293860" w14:paraId="1E6B6208" w14:textId="77777777" w:rsidTr="006A1039">
        <w:trPr>
          <w:trHeight w:val="473"/>
        </w:trPr>
        <w:tc>
          <w:tcPr>
            <w:tcW w:w="4610" w:type="dxa"/>
          </w:tcPr>
          <w:p w14:paraId="2ADC1B16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5907E1B9" w14:textId="77777777" w:rsidR="00293860" w:rsidRDefault="00293860" w:rsidP="006A1039">
            <w:r>
              <w:t>De actor is ingelogd en heeft het spel gestart</w:t>
            </w:r>
          </w:p>
        </w:tc>
      </w:tr>
      <w:tr w:rsidR="00293860" w14:paraId="016F650F" w14:textId="77777777" w:rsidTr="006A1039">
        <w:trPr>
          <w:trHeight w:val="473"/>
        </w:trPr>
        <w:tc>
          <w:tcPr>
            <w:tcW w:w="4610" w:type="dxa"/>
          </w:tcPr>
          <w:p w14:paraId="189C8EFF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4926880E" w14:textId="77777777" w:rsidR="00293860" w:rsidRDefault="00293860" w:rsidP="00293860">
            <w:pPr>
              <w:pStyle w:val="Lijstalinea"/>
              <w:numPr>
                <w:ilvl w:val="0"/>
                <w:numId w:val="32"/>
              </w:numPr>
            </w:pPr>
            <w:r>
              <w:t>De actor klikt op het inventaris knopje</w:t>
            </w:r>
          </w:p>
          <w:p w14:paraId="663E5C7F" w14:textId="77777777" w:rsidR="00293860" w:rsidRDefault="00293860" w:rsidP="00293860">
            <w:pPr>
              <w:pStyle w:val="Lijstalinea"/>
              <w:numPr>
                <w:ilvl w:val="0"/>
                <w:numId w:val="32"/>
              </w:numPr>
            </w:pPr>
            <w:r>
              <w:t>Het system laadt een lijst van spullen in de speler zijn inventaris</w:t>
            </w:r>
            <w:r w:rsidR="00A907C7">
              <w:t xml:space="preserve"> en laadt dit op het scherm zien [1] [2]</w:t>
            </w:r>
          </w:p>
        </w:tc>
      </w:tr>
      <w:tr w:rsidR="00293860" w14:paraId="3C0EE790" w14:textId="77777777" w:rsidTr="006A1039">
        <w:trPr>
          <w:trHeight w:val="447"/>
        </w:trPr>
        <w:tc>
          <w:tcPr>
            <w:tcW w:w="4610" w:type="dxa"/>
          </w:tcPr>
          <w:p w14:paraId="298499A9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5F07BE7D" w14:textId="77777777" w:rsidR="00293860" w:rsidRDefault="00216EB3" w:rsidP="00216EB3">
            <w:pPr>
              <w:pStyle w:val="Lijstalinea"/>
              <w:numPr>
                <w:ilvl w:val="0"/>
                <w:numId w:val="35"/>
              </w:numPr>
            </w:pPr>
            <w:r>
              <w:t>De actor heeft het inventaris nog niet unlocked</w:t>
            </w:r>
          </w:p>
          <w:p w14:paraId="47239B70" w14:textId="77777777" w:rsidR="00216EB3" w:rsidRDefault="00216EB3" w:rsidP="00216EB3">
            <w:pPr>
              <w:pStyle w:val="Lijstalinea"/>
              <w:numPr>
                <w:ilvl w:val="0"/>
                <w:numId w:val="35"/>
              </w:numPr>
            </w:pPr>
            <w:r>
              <w:t>De actor heeft geen items</w:t>
            </w:r>
          </w:p>
        </w:tc>
      </w:tr>
      <w:tr w:rsidR="00293860" w14:paraId="5EC8C044" w14:textId="77777777" w:rsidTr="006A1039">
        <w:trPr>
          <w:trHeight w:val="447"/>
        </w:trPr>
        <w:tc>
          <w:tcPr>
            <w:tcW w:w="4610" w:type="dxa"/>
          </w:tcPr>
          <w:p w14:paraId="22D64AEB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1204D76A" w14:textId="77777777" w:rsidR="00293860" w:rsidRDefault="00293860" w:rsidP="006A1039">
            <w:r>
              <w:t>De actor kan wijzigingen in zijn / haar inventaris maken</w:t>
            </w:r>
          </w:p>
        </w:tc>
      </w:tr>
    </w:tbl>
    <w:p w14:paraId="5684EAD6" w14:textId="77777777" w:rsidR="00293860" w:rsidRDefault="00293860" w:rsidP="00623C7A"/>
    <w:p w14:paraId="4431F06E" w14:textId="77777777" w:rsidR="00293860" w:rsidRDefault="00293860" w:rsidP="00623C7A"/>
    <w:p w14:paraId="4AE179E3" w14:textId="77777777" w:rsidR="00293860" w:rsidRDefault="00293860" w:rsidP="00623C7A"/>
    <w:p w14:paraId="470DCFB5" w14:textId="77777777" w:rsidR="00293860" w:rsidRDefault="00293860" w:rsidP="00623C7A"/>
    <w:tbl>
      <w:tblPr>
        <w:tblStyle w:val="Tabelraster"/>
        <w:tblW w:w="922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293860" w14:paraId="39824277" w14:textId="77777777" w:rsidTr="006A1039">
        <w:trPr>
          <w:trHeight w:val="473"/>
        </w:trPr>
        <w:tc>
          <w:tcPr>
            <w:tcW w:w="4610" w:type="dxa"/>
          </w:tcPr>
          <w:p w14:paraId="77E62F36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10" w:type="dxa"/>
          </w:tcPr>
          <w:p w14:paraId="54AE305D" w14:textId="77777777" w:rsidR="00293860" w:rsidRDefault="00293860" w:rsidP="006A1039">
            <w:r>
              <w:t>Interact met vrienden</w:t>
            </w:r>
            <w:r w:rsidR="004A5C1E">
              <w:t xml:space="preserve">                                </w:t>
            </w:r>
            <w:r w:rsidR="004A5C1E">
              <w:rPr>
                <w:b/>
              </w:rPr>
              <w:t>UC11</w:t>
            </w:r>
          </w:p>
        </w:tc>
      </w:tr>
      <w:tr w:rsidR="00293860" w14:paraId="36CA53A7" w14:textId="77777777" w:rsidTr="006A1039">
        <w:trPr>
          <w:trHeight w:val="1871"/>
        </w:trPr>
        <w:tc>
          <w:tcPr>
            <w:tcW w:w="4610" w:type="dxa"/>
          </w:tcPr>
          <w:p w14:paraId="553CB189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4610" w:type="dxa"/>
          </w:tcPr>
          <w:p w14:paraId="1473BA9A" w14:textId="77777777" w:rsidR="00293860" w:rsidRDefault="00293860" w:rsidP="006A1039">
            <w:r>
              <w:t>De actor kan zijn / haar vriendenlijst bekijken en interacties doen met de spelers in de vriendenlijst</w:t>
            </w:r>
          </w:p>
        </w:tc>
      </w:tr>
      <w:tr w:rsidR="00293860" w14:paraId="440D3B19" w14:textId="77777777" w:rsidTr="006A1039">
        <w:trPr>
          <w:trHeight w:val="447"/>
        </w:trPr>
        <w:tc>
          <w:tcPr>
            <w:tcW w:w="4610" w:type="dxa"/>
          </w:tcPr>
          <w:p w14:paraId="0AF7FFDE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10" w:type="dxa"/>
          </w:tcPr>
          <w:p w14:paraId="671FA516" w14:textId="77777777" w:rsidR="00293860" w:rsidRDefault="00293860" w:rsidP="006A1039">
            <w:r>
              <w:t>De speler</w:t>
            </w:r>
          </w:p>
        </w:tc>
      </w:tr>
      <w:tr w:rsidR="00293860" w14:paraId="6E1BB7E6" w14:textId="77777777" w:rsidTr="006A1039">
        <w:trPr>
          <w:trHeight w:val="473"/>
        </w:trPr>
        <w:tc>
          <w:tcPr>
            <w:tcW w:w="4610" w:type="dxa"/>
          </w:tcPr>
          <w:p w14:paraId="4AA0FC75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4610" w:type="dxa"/>
          </w:tcPr>
          <w:p w14:paraId="1D01EE32" w14:textId="77777777" w:rsidR="00293860" w:rsidRDefault="00293860" w:rsidP="006A1039">
            <w:r>
              <w:t>De actor is ingelogd en heeft online mode aangezet</w:t>
            </w:r>
          </w:p>
        </w:tc>
      </w:tr>
      <w:tr w:rsidR="00293860" w14:paraId="587820B3" w14:textId="77777777" w:rsidTr="006A1039">
        <w:trPr>
          <w:trHeight w:val="473"/>
        </w:trPr>
        <w:tc>
          <w:tcPr>
            <w:tcW w:w="4610" w:type="dxa"/>
          </w:tcPr>
          <w:p w14:paraId="386AD430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10" w:type="dxa"/>
          </w:tcPr>
          <w:p w14:paraId="755B02FC" w14:textId="77777777" w:rsidR="00293860" w:rsidRDefault="00293860" w:rsidP="00293860">
            <w:pPr>
              <w:pStyle w:val="Lijstalinea"/>
              <w:numPr>
                <w:ilvl w:val="0"/>
                <w:numId w:val="33"/>
              </w:numPr>
            </w:pPr>
            <w:r>
              <w:t>De actor klikt op het vriendenlijst knopje en selecteert een vriend + een interactie</w:t>
            </w:r>
            <w:r w:rsidR="00A907C7">
              <w:t xml:space="preserve"> [1] [2]</w:t>
            </w:r>
          </w:p>
          <w:p w14:paraId="3F8E7DAD" w14:textId="77777777" w:rsidR="00293860" w:rsidRDefault="00293860" w:rsidP="00293860">
            <w:pPr>
              <w:pStyle w:val="Lijstalinea"/>
              <w:numPr>
                <w:ilvl w:val="0"/>
                <w:numId w:val="33"/>
              </w:numPr>
            </w:pPr>
            <w:r>
              <w:t>Het system stuurt de message / interactie door naar de andere speler</w:t>
            </w:r>
            <w:r w:rsidR="00A907C7">
              <w:t xml:space="preserve"> en laat een bevestiging zien</w:t>
            </w:r>
          </w:p>
        </w:tc>
      </w:tr>
      <w:tr w:rsidR="00293860" w14:paraId="55FACB96" w14:textId="77777777" w:rsidTr="006A1039">
        <w:trPr>
          <w:trHeight w:val="447"/>
        </w:trPr>
        <w:tc>
          <w:tcPr>
            <w:tcW w:w="4610" w:type="dxa"/>
          </w:tcPr>
          <w:p w14:paraId="138B5E7A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10" w:type="dxa"/>
          </w:tcPr>
          <w:p w14:paraId="64B433ED" w14:textId="77777777" w:rsidR="00293860" w:rsidRDefault="00216EB3" w:rsidP="00216EB3">
            <w:pPr>
              <w:pStyle w:val="Lijstalinea"/>
              <w:numPr>
                <w:ilvl w:val="0"/>
                <w:numId w:val="34"/>
              </w:numPr>
            </w:pPr>
            <w:r>
              <w:t>De actor heeft geen vrienden</w:t>
            </w:r>
          </w:p>
          <w:p w14:paraId="7039017B" w14:textId="77777777" w:rsidR="00216EB3" w:rsidRDefault="00216EB3" w:rsidP="00216EB3">
            <w:pPr>
              <w:pStyle w:val="Lijstalinea"/>
              <w:numPr>
                <w:ilvl w:val="0"/>
                <w:numId w:val="34"/>
              </w:numPr>
            </w:pPr>
            <w:r>
              <w:t>De actor heeft geen interactie geselecteerd</w:t>
            </w:r>
          </w:p>
        </w:tc>
      </w:tr>
      <w:tr w:rsidR="00293860" w14:paraId="048AB81E" w14:textId="77777777" w:rsidTr="006A1039">
        <w:trPr>
          <w:trHeight w:val="447"/>
        </w:trPr>
        <w:tc>
          <w:tcPr>
            <w:tcW w:w="4610" w:type="dxa"/>
          </w:tcPr>
          <w:p w14:paraId="116115BB" w14:textId="77777777" w:rsidR="00293860" w:rsidRPr="00402B35" w:rsidRDefault="00293860" w:rsidP="006A1039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4610" w:type="dxa"/>
          </w:tcPr>
          <w:p w14:paraId="548B7169" w14:textId="77777777" w:rsidR="00293860" w:rsidRDefault="00293860" w:rsidP="006A1039">
            <w:r>
              <w:t xml:space="preserve">De actor heeft </w:t>
            </w:r>
            <w:r w:rsidR="00874033">
              <w:t>nu een interactie gedaan met de geselecteerde gebruiker</w:t>
            </w:r>
          </w:p>
        </w:tc>
      </w:tr>
    </w:tbl>
    <w:p w14:paraId="58C60ABF" w14:textId="77777777" w:rsidR="00293860" w:rsidRDefault="00293860" w:rsidP="00623C7A"/>
    <w:p w14:paraId="409735E7" w14:textId="77777777" w:rsidR="006A1039" w:rsidRDefault="006A1039" w:rsidP="00623C7A"/>
    <w:p w14:paraId="03FBA3B5" w14:textId="77777777" w:rsidR="006A1039" w:rsidRDefault="006A1039" w:rsidP="00623C7A"/>
    <w:p w14:paraId="67C4007D" w14:textId="77777777" w:rsidR="006A1039" w:rsidRDefault="006A1039" w:rsidP="00623C7A"/>
    <w:p w14:paraId="65539BEA" w14:textId="77777777" w:rsidR="006A1039" w:rsidRDefault="006A1039" w:rsidP="00623C7A"/>
    <w:p w14:paraId="53915E69" w14:textId="77777777" w:rsidR="006A1039" w:rsidRDefault="006A1039" w:rsidP="00623C7A"/>
    <w:p w14:paraId="0ADFCC65" w14:textId="77777777" w:rsidR="006A1039" w:rsidRDefault="006A1039" w:rsidP="00623C7A"/>
    <w:p w14:paraId="46B107E5" w14:textId="77777777" w:rsidR="006A1039" w:rsidRDefault="006A1039" w:rsidP="00623C7A"/>
    <w:p w14:paraId="1088C7CB" w14:textId="77777777" w:rsidR="006A1039" w:rsidRDefault="006A1039" w:rsidP="00623C7A"/>
    <w:p w14:paraId="6A6563ED" w14:textId="77777777" w:rsidR="006A1039" w:rsidRDefault="006A1039" w:rsidP="00623C7A"/>
    <w:p w14:paraId="4EB7693E" w14:textId="77777777" w:rsidR="006A1039" w:rsidRDefault="006A1039" w:rsidP="00623C7A"/>
    <w:p w14:paraId="6D4D49CF" w14:textId="77777777" w:rsidR="006A1039" w:rsidRDefault="006A1039" w:rsidP="00623C7A"/>
    <w:p w14:paraId="491585AE" w14:textId="77777777" w:rsidR="006A1039" w:rsidRDefault="006A1039" w:rsidP="00623C7A"/>
    <w:p w14:paraId="59B64B3C" w14:textId="77777777" w:rsidR="006A1039" w:rsidRDefault="006A1039" w:rsidP="00623C7A"/>
    <w:p w14:paraId="417133A2" w14:textId="77777777" w:rsidR="006A1039" w:rsidRDefault="006A1039" w:rsidP="00623C7A"/>
    <w:p w14:paraId="2ED6AAD7" w14:textId="77777777" w:rsidR="006A1039" w:rsidRDefault="006A1039" w:rsidP="00623C7A"/>
    <w:p w14:paraId="7C64BD8A" w14:textId="77777777" w:rsidR="006A1039" w:rsidRDefault="006A1039" w:rsidP="006A1039">
      <w:pPr>
        <w:pStyle w:val="Kop1"/>
      </w:pPr>
      <w:bookmarkStart w:id="8" w:name="_Toc9250273"/>
      <w:r>
        <w:t>Test Cases</w:t>
      </w:r>
      <w:bookmarkEnd w:id="8"/>
    </w:p>
    <w:p w14:paraId="3FC84341" w14:textId="77777777" w:rsidR="006A1039" w:rsidRDefault="006A1039" w:rsidP="006A1039"/>
    <w:tbl>
      <w:tblPr>
        <w:tblStyle w:val="Tabelraster"/>
        <w:tblW w:w="9312" w:type="dxa"/>
        <w:tblLook w:val="04A0" w:firstRow="1" w:lastRow="0" w:firstColumn="1" w:lastColumn="0" w:noHBand="0" w:noVBand="1"/>
      </w:tblPr>
      <w:tblGrid>
        <w:gridCol w:w="2328"/>
        <w:gridCol w:w="2328"/>
        <w:gridCol w:w="2328"/>
        <w:gridCol w:w="2328"/>
      </w:tblGrid>
      <w:tr w:rsidR="00FF4169" w14:paraId="79B69046" w14:textId="77777777" w:rsidTr="00FF4169">
        <w:trPr>
          <w:trHeight w:val="487"/>
        </w:trPr>
        <w:tc>
          <w:tcPr>
            <w:tcW w:w="2328" w:type="dxa"/>
          </w:tcPr>
          <w:p w14:paraId="00C8F2A7" w14:textId="77777777" w:rsidR="00FF4169" w:rsidRPr="00FF4169" w:rsidRDefault="00FF4169" w:rsidP="006A1039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28" w:type="dxa"/>
          </w:tcPr>
          <w:p w14:paraId="3811A292" w14:textId="77777777" w:rsidR="00FF4169" w:rsidRPr="00FF4169" w:rsidRDefault="00FF4169" w:rsidP="006A1039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2328" w:type="dxa"/>
          </w:tcPr>
          <w:p w14:paraId="179693D5" w14:textId="77777777" w:rsidR="00FF4169" w:rsidRPr="00FF4169" w:rsidRDefault="00FF4169" w:rsidP="006A1039">
            <w:pPr>
              <w:rPr>
                <w:b/>
              </w:rPr>
            </w:pPr>
            <w:r>
              <w:rPr>
                <w:b/>
              </w:rPr>
              <w:t>Invoer</w:t>
            </w:r>
          </w:p>
        </w:tc>
        <w:tc>
          <w:tcPr>
            <w:tcW w:w="2328" w:type="dxa"/>
          </w:tcPr>
          <w:p w14:paraId="06B21AB0" w14:textId="77777777" w:rsidR="00FF4169" w:rsidRPr="00FF4169" w:rsidRDefault="00FF4169" w:rsidP="006A1039">
            <w:pPr>
              <w:rPr>
                <w:b/>
              </w:rPr>
            </w:pPr>
            <w:r>
              <w:rPr>
                <w:b/>
              </w:rPr>
              <w:t>Verwachte uitvoer</w:t>
            </w:r>
          </w:p>
        </w:tc>
      </w:tr>
      <w:tr w:rsidR="00FF4169" w14:paraId="20D9EFAB" w14:textId="77777777" w:rsidTr="00FF4169">
        <w:trPr>
          <w:trHeight w:val="460"/>
        </w:trPr>
        <w:tc>
          <w:tcPr>
            <w:tcW w:w="2328" w:type="dxa"/>
          </w:tcPr>
          <w:p w14:paraId="6BC9D26D" w14:textId="77777777" w:rsidR="00FF4169" w:rsidRDefault="00FF4169" w:rsidP="006A1039">
            <w:r>
              <w:t>TC01</w:t>
            </w:r>
          </w:p>
        </w:tc>
        <w:tc>
          <w:tcPr>
            <w:tcW w:w="2328" w:type="dxa"/>
          </w:tcPr>
          <w:p w14:paraId="389A8952" w14:textId="77777777" w:rsidR="00FF4169" w:rsidRDefault="00FF4169" w:rsidP="006A1039">
            <w:r>
              <w:t>UC01</w:t>
            </w:r>
          </w:p>
        </w:tc>
        <w:tc>
          <w:tcPr>
            <w:tcW w:w="2328" w:type="dxa"/>
          </w:tcPr>
          <w:p w14:paraId="1B92F405" w14:textId="77777777" w:rsidR="00FF4169" w:rsidRDefault="00FF4169" w:rsidP="006A1039">
            <w:r>
              <w:t>De actor heeft zijn online functie niet aangezet</w:t>
            </w:r>
          </w:p>
        </w:tc>
        <w:tc>
          <w:tcPr>
            <w:tcW w:w="2328" w:type="dxa"/>
          </w:tcPr>
          <w:p w14:paraId="6FA82680" w14:textId="77777777" w:rsidR="00FF4169" w:rsidRDefault="00FF4169" w:rsidP="006A1039">
            <w:r>
              <w:t>De applicatie geeft aan dat de gebruiker offline aan het spelen is</w:t>
            </w:r>
          </w:p>
        </w:tc>
      </w:tr>
      <w:tr w:rsidR="00FF4169" w14:paraId="2436754C" w14:textId="77777777" w:rsidTr="00FF4169">
        <w:trPr>
          <w:trHeight w:val="487"/>
        </w:trPr>
        <w:tc>
          <w:tcPr>
            <w:tcW w:w="2328" w:type="dxa"/>
          </w:tcPr>
          <w:p w14:paraId="63CC2DA3" w14:textId="77777777" w:rsidR="00FF4169" w:rsidRDefault="00FF4169" w:rsidP="006A1039">
            <w:r>
              <w:t>TC02</w:t>
            </w:r>
          </w:p>
        </w:tc>
        <w:tc>
          <w:tcPr>
            <w:tcW w:w="2328" w:type="dxa"/>
          </w:tcPr>
          <w:p w14:paraId="2AFFC119" w14:textId="77777777" w:rsidR="00FF4169" w:rsidRDefault="00FF4169" w:rsidP="006A1039">
            <w:r>
              <w:t>UC02</w:t>
            </w:r>
          </w:p>
        </w:tc>
        <w:tc>
          <w:tcPr>
            <w:tcW w:w="2328" w:type="dxa"/>
          </w:tcPr>
          <w:p w14:paraId="309FB1BA" w14:textId="77777777" w:rsidR="00FF4169" w:rsidRDefault="00FF4169" w:rsidP="006A1039">
            <w:r>
              <w:t>De actor heeft geen karakter geselecteerd</w:t>
            </w:r>
          </w:p>
        </w:tc>
        <w:tc>
          <w:tcPr>
            <w:tcW w:w="2328" w:type="dxa"/>
          </w:tcPr>
          <w:p w14:paraId="7971F7A5" w14:textId="77777777" w:rsidR="00FF4169" w:rsidRDefault="00FF4169" w:rsidP="006A1039">
            <w:r>
              <w:t xml:space="preserve">De applicatie vraagt of je een karakter wil </w:t>
            </w:r>
            <w:r w:rsidR="008C69DC">
              <w:t>selecteren</w:t>
            </w:r>
          </w:p>
        </w:tc>
      </w:tr>
      <w:tr w:rsidR="00FF4169" w14:paraId="7D63D14F" w14:textId="77777777" w:rsidTr="00FF4169">
        <w:trPr>
          <w:trHeight w:val="460"/>
        </w:trPr>
        <w:tc>
          <w:tcPr>
            <w:tcW w:w="2328" w:type="dxa"/>
          </w:tcPr>
          <w:p w14:paraId="583E9DEE" w14:textId="77777777" w:rsidR="00FF4169" w:rsidRDefault="00FF4169" w:rsidP="006A1039">
            <w:r>
              <w:t>TC03</w:t>
            </w:r>
          </w:p>
        </w:tc>
        <w:tc>
          <w:tcPr>
            <w:tcW w:w="2328" w:type="dxa"/>
          </w:tcPr>
          <w:p w14:paraId="753D8B93" w14:textId="77777777" w:rsidR="00FF4169" w:rsidRDefault="00FF4169" w:rsidP="006A1039">
            <w:r>
              <w:t>UC03</w:t>
            </w:r>
          </w:p>
        </w:tc>
        <w:tc>
          <w:tcPr>
            <w:tcW w:w="2328" w:type="dxa"/>
          </w:tcPr>
          <w:p w14:paraId="5520779E" w14:textId="77777777" w:rsidR="00FF4169" w:rsidRDefault="00FF4169" w:rsidP="006A1039">
            <w:r>
              <w:t>De gegevens zijn niet goed ingevuld</w:t>
            </w:r>
          </w:p>
        </w:tc>
        <w:tc>
          <w:tcPr>
            <w:tcW w:w="2328" w:type="dxa"/>
          </w:tcPr>
          <w:p w14:paraId="5999D3EB" w14:textId="77777777" w:rsidR="00FF4169" w:rsidRDefault="0032768D" w:rsidP="006A1039">
            <w:r>
              <w:t>De applicatie stuurt “vul alle gegevens goed in”</w:t>
            </w:r>
          </w:p>
        </w:tc>
      </w:tr>
      <w:tr w:rsidR="00FF4169" w14:paraId="480D6EBF" w14:textId="77777777" w:rsidTr="00FF4169">
        <w:trPr>
          <w:trHeight w:val="487"/>
        </w:trPr>
        <w:tc>
          <w:tcPr>
            <w:tcW w:w="2328" w:type="dxa"/>
          </w:tcPr>
          <w:p w14:paraId="7961B5F6" w14:textId="77777777" w:rsidR="00FF4169" w:rsidRDefault="00FF4169" w:rsidP="006A1039">
            <w:r>
              <w:t>TC04</w:t>
            </w:r>
          </w:p>
        </w:tc>
        <w:tc>
          <w:tcPr>
            <w:tcW w:w="2328" w:type="dxa"/>
          </w:tcPr>
          <w:p w14:paraId="348E9EB8" w14:textId="77777777" w:rsidR="00FF4169" w:rsidRDefault="00FF4169" w:rsidP="006A1039">
            <w:r>
              <w:t>UC03</w:t>
            </w:r>
          </w:p>
        </w:tc>
        <w:tc>
          <w:tcPr>
            <w:tcW w:w="2328" w:type="dxa"/>
          </w:tcPr>
          <w:p w14:paraId="5E6BD887" w14:textId="77777777" w:rsidR="00FF4169" w:rsidRDefault="00FF4169" w:rsidP="006A1039">
            <w:r>
              <w:t>De ingevulde gegevens worden al gebruikt</w:t>
            </w:r>
          </w:p>
        </w:tc>
        <w:tc>
          <w:tcPr>
            <w:tcW w:w="2328" w:type="dxa"/>
          </w:tcPr>
          <w:p w14:paraId="6A5E8B28" w14:textId="77777777" w:rsidR="00FF4169" w:rsidRDefault="0032768D" w:rsidP="006A1039">
            <w:r>
              <w:t>De applicatie stuurt “deze gegevens worden al gebruikt”</w:t>
            </w:r>
          </w:p>
        </w:tc>
      </w:tr>
      <w:tr w:rsidR="00FF4169" w14:paraId="1C1326C4" w14:textId="77777777" w:rsidTr="00FF4169">
        <w:trPr>
          <w:trHeight w:val="460"/>
        </w:trPr>
        <w:tc>
          <w:tcPr>
            <w:tcW w:w="2328" w:type="dxa"/>
          </w:tcPr>
          <w:p w14:paraId="465E80D5" w14:textId="77777777" w:rsidR="00FF4169" w:rsidRDefault="00FF4169" w:rsidP="006A1039">
            <w:r>
              <w:t>TC05</w:t>
            </w:r>
          </w:p>
        </w:tc>
        <w:tc>
          <w:tcPr>
            <w:tcW w:w="2328" w:type="dxa"/>
          </w:tcPr>
          <w:p w14:paraId="3281575A" w14:textId="77777777" w:rsidR="00FF4169" w:rsidRDefault="0032768D" w:rsidP="006A1039">
            <w:r>
              <w:t>UC04</w:t>
            </w:r>
          </w:p>
        </w:tc>
        <w:tc>
          <w:tcPr>
            <w:tcW w:w="2328" w:type="dxa"/>
          </w:tcPr>
          <w:p w14:paraId="2700E7B8" w14:textId="77777777" w:rsidR="00FF4169" w:rsidRDefault="0032768D" w:rsidP="006A1039">
            <w:r>
              <w:t>De actor heeft geen karakter</w:t>
            </w:r>
          </w:p>
        </w:tc>
        <w:tc>
          <w:tcPr>
            <w:tcW w:w="2328" w:type="dxa"/>
          </w:tcPr>
          <w:p w14:paraId="68C65762" w14:textId="77777777" w:rsidR="00FF4169" w:rsidRDefault="0032768D" w:rsidP="006A1039">
            <w:r>
              <w:t>De applicatie vraagt of je een karakter wil creëren</w:t>
            </w:r>
          </w:p>
        </w:tc>
      </w:tr>
      <w:tr w:rsidR="00FF4169" w14:paraId="2407C7B8" w14:textId="77777777" w:rsidTr="00FF4169">
        <w:trPr>
          <w:trHeight w:val="487"/>
        </w:trPr>
        <w:tc>
          <w:tcPr>
            <w:tcW w:w="2328" w:type="dxa"/>
          </w:tcPr>
          <w:p w14:paraId="25C2F0B7" w14:textId="77777777" w:rsidR="00FF4169" w:rsidRDefault="00FF4169" w:rsidP="006A1039">
            <w:r>
              <w:t>TC06</w:t>
            </w:r>
          </w:p>
        </w:tc>
        <w:tc>
          <w:tcPr>
            <w:tcW w:w="2328" w:type="dxa"/>
          </w:tcPr>
          <w:p w14:paraId="42996935" w14:textId="77777777" w:rsidR="00FF4169" w:rsidRDefault="0032768D" w:rsidP="006A1039">
            <w:r>
              <w:t>UC05</w:t>
            </w:r>
          </w:p>
        </w:tc>
        <w:tc>
          <w:tcPr>
            <w:tcW w:w="2328" w:type="dxa"/>
          </w:tcPr>
          <w:p w14:paraId="1265F019" w14:textId="77777777" w:rsidR="00FF4169" w:rsidRDefault="0032768D" w:rsidP="006A1039">
            <w:r>
              <w:t>De actor heeft geen vrije karakter slot</w:t>
            </w:r>
          </w:p>
        </w:tc>
        <w:tc>
          <w:tcPr>
            <w:tcW w:w="2328" w:type="dxa"/>
          </w:tcPr>
          <w:p w14:paraId="6BB89A63" w14:textId="77777777" w:rsidR="00FF4169" w:rsidRDefault="0032768D" w:rsidP="006A1039">
            <w:r>
              <w:t>De applicatie stuurt “je kan geen karakters meer aanmaken”</w:t>
            </w:r>
          </w:p>
        </w:tc>
      </w:tr>
      <w:tr w:rsidR="00FF4169" w14:paraId="3C07FEB1" w14:textId="77777777" w:rsidTr="00FF4169">
        <w:trPr>
          <w:trHeight w:val="487"/>
        </w:trPr>
        <w:tc>
          <w:tcPr>
            <w:tcW w:w="2328" w:type="dxa"/>
          </w:tcPr>
          <w:p w14:paraId="5985AC25" w14:textId="77777777" w:rsidR="00FF4169" w:rsidRDefault="00FF4169" w:rsidP="006A1039">
            <w:r>
              <w:t>TC07</w:t>
            </w:r>
          </w:p>
        </w:tc>
        <w:tc>
          <w:tcPr>
            <w:tcW w:w="2328" w:type="dxa"/>
          </w:tcPr>
          <w:p w14:paraId="7829DA29" w14:textId="77777777" w:rsidR="00FF4169" w:rsidRDefault="0032768D" w:rsidP="006A1039">
            <w:r>
              <w:t>UC06</w:t>
            </w:r>
          </w:p>
        </w:tc>
        <w:tc>
          <w:tcPr>
            <w:tcW w:w="2328" w:type="dxa"/>
          </w:tcPr>
          <w:p w14:paraId="78A3451C" w14:textId="77777777" w:rsidR="00FF4169" w:rsidRDefault="0032768D" w:rsidP="006A1039">
            <w:r>
              <w:t>De actor heeft geen karakter</w:t>
            </w:r>
          </w:p>
        </w:tc>
        <w:tc>
          <w:tcPr>
            <w:tcW w:w="2328" w:type="dxa"/>
          </w:tcPr>
          <w:p w14:paraId="2A9F4ADE" w14:textId="77777777" w:rsidR="00FF4169" w:rsidRDefault="0032768D" w:rsidP="006A1039">
            <w:r>
              <w:t>De applicatie vraagt of je een karakter wilt creëren</w:t>
            </w:r>
          </w:p>
        </w:tc>
      </w:tr>
      <w:tr w:rsidR="00FF4169" w14:paraId="197FEEFA" w14:textId="77777777" w:rsidTr="00FF4169">
        <w:trPr>
          <w:trHeight w:val="460"/>
        </w:trPr>
        <w:tc>
          <w:tcPr>
            <w:tcW w:w="2328" w:type="dxa"/>
          </w:tcPr>
          <w:p w14:paraId="19C29030" w14:textId="77777777" w:rsidR="00FF4169" w:rsidRDefault="00FF4169" w:rsidP="006A1039">
            <w:r>
              <w:t>TC08</w:t>
            </w:r>
          </w:p>
        </w:tc>
        <w:tc>
          <w:tcPr>
            <w:tcW w:w="2328" w:type="dxa"/>
          </w:tcPr>
          <w:p w14:paraId="58224AA4" w14:textId="77777777" w:rsidR="00FF4169" w:rsidRDefault="0032768D" w:rsidP="006A1039">
            <w:r>
              <w:t>UC07</w:t>
            </w:r>
          </w:p>
        </w:tc>
        <w:tc>
          <w:tcPr>
            <w:tcW w:w="2328" w:type="dxa"/>
          </w:tcPr>
          <w:p w14:paraId="3696612D" w14:textId="77777777" w:rsidR="00FF4169" w:rsidRDefault="0032768D" w:rsidP="006A1039">
            <w:r>
              <w:t>De actor heeft geen administrator permissies</w:t>
            </w:r>
          </w:p>
        </w:tc>
        <w:tc>
          <w:tcPr>
            <w:tcW w:w="2328" w:type="dxa"/>
          </w:tcPr>
          <w:p w14:paraId="421ACEE5" w14:textId="77777777" w:rsidR="00FF4169" w:rsidRDefault="0032768D" w:rsidP="006A1039">
            <w:r>
              <w:t>De applicatie verstuurt het commando niet en laat niks weten aan de actor</w:t>
            </w:r>
          </w:p>
        </w:tc>
      </w:tr>
      <w:tr w:rsidR="00FF4169" w14:paraId="0CCCACE8" w14:textId="77777777" w:rsidTr="00FF4169">
        <w:trPr>
          <w:trHeight w:val="487"/>
        </w:trPr>
        <w:tc>
          <w:tcPr>
            <w:tcW w:w="2328" w:type="dxa"/>
          </w:tcPr>
          <w:p w14:paraId="5BFFA0BF" w14:textId="77777777" w:rsidR="00FF4169" w:rsidRDefault="00FF4169" w:rsidP="006A1039">
            <w:r>
              <w:t>TC09</w:t>
            </w:r>
          </w:p>
        </w:tc>
        <w:tc>
          <w:tcPr>
            <w:tcW w:w="2328" w:type="dxa"/>
          </w:tcPr>
          <w:p w14:paraId="78C69481" w14:textId="77777777" w:rsidR="00FF4169" w:rsidRDefault="0032768D" w:rsidP="006A1039">
            <w:r>
              <w:t>UC08</w:t>
            </w:r>
          </w:p>
        </w:tc>
        <w:tc>
          <w:tcPr>
            <w:tcW w:w="2328" w:type="dxa"/>
          </w:tcPr>
          <w:p w14:paraId="753BFFE3" w14:textId="77777777" w:rsidR="00FF4169" w:rsidRDefault="0032768D" w:rsidP="006A1039">
            <w:r>
              <w:t>De actor heeft geen administrator permissies</w:t>
            </w:r>
          </w:p>
        </w:tc>
        <w:tc>
          <w:tcPr>
            <w:tcW w:w="2328" w:type="dxa"/>
          </w:tcPr>
          <w:p w14:paraId="19D49E61" w14:textId="77777777" w:rsidR="00FF4169" w:rsidRDefault="0032768D" w:rsidP="006A1039">
            <w:r>
              <w:t>De applicatie verstuurt het commando niet en laat niks weten aan de actor</w:t>
            </w:r>
          </w:p>
        </w:tc>
      </w:tr>
      <w:tr w:rsidR="00FF4169" w14:paraId="040287B4" w14:textId="77777777" w:rsidTr="00FF4169">
        <w:trPr>
          <w:trHeight w:val="460"/>
        </w:trPr>
        <w:tc>
          <w:tcPr>
            <w:tcW w:w="2328" w:type="dxa"/>
          </w:tcPr>
          <w:p w14:paraId="23120691" w14:textId="77777777" w:rsidR="00FF4169" w:rsidRDefault="00FF4169" w:rsidP="006A1039">
            <w:r>
              <w:t>TC10</w:t>
            </w:r>
          </w:p>
        </w:tc>
        <w:tc>
          <w:tcPr>
            <w:tcW w:w="2328" w:type="dxa"/>
          </w:tcPr>
          <w:p w14:paraId="0592AAB1" w14:textId="77777777" w:rsidR="00FF4169" w:rsidRDefault="0032768D" w:rsidP="006A1039">
            <w:r>
              <w:t>UC09</w:t>
            </w:r>
          </w:p>
        </w:tc>
        <w:tc>
          <w:tcPr>
            <w:tcW w:w="2328" w:type="dxa"/>
          </w:tcPr>
          <w:p w14:paraId="66AAFCC0" w14:textId="77777777" w:rsidR="00FF4169" w:rsidRDefault="0032768D" w:rsidP="006A1039">
            <w:r>
              <w:t>De actor heeft geen permissie tot deze map</w:t>
            </w:r>
          </w:p>
        </w:tc>
        <w:tc>
          <w:tcPr>
            <w:tcW w:w="2328" w:type="dxa"/>
          </w:tcPr>
          <w:p w14:paraId="48AF3149" w14:textId="77777777" w:rsidR="00FF4169" w:rsidRDefault="0032768D" w:rsidP="006A1039">
            <w:r>
              <w:t>De applicatie stuurt “Je hebt geen permissie om deze map te enteren”</w:t>
            </w:r>
          </w:p>
        </w:tc>
      </w:tr>
      <w:tr w:rsidR="00FF4169" w14:paraId="1BF505BC" w14:textId="77777777" w:rsidTr="00FF4169">
        <w:trPr>
          <w:trHeight w:val="487"/>
        </w:trPr>
        <w:tc>
          <w:tcPr>
            <w:tcW w:w="2328" w:type="dxa"/>
          </w:tcPr>
          <w:p w14:paraId="701CB11F" w14:textId="77777777" w:rsidR="00FF4169" w:rsidRDefault="00FF4169" w:rsidP="006A1039">
            <w:r>
              <w:lastRenderedPageBreak/>
              <w:t>TC11</w:t>
            </w:r>
          </w:p>
        </w:tc>
        <w:tc>
          <w:tcPr>
            <w:tcW w:w="2328" w:type="dxa"/>
          </w:tcPr>
          <w:p w14:paraId="17C3DCF6" w14:textId="77777777" w:rsidR="00FF4169" w:rsidRDefault="0032768D" w:rsidP="006A1039">
            <w:r>
              <w:t>UC10</w:t>
            </w:r>
          </w:p>
        </w:tc>
        <w:tc>
          <w:tcPr>
            <w:tcW w:w="2328" w:type="dxa"/>
          </w:tcPr>
          <w:p w14:paraId="50009605" w14:textId="77777777" w:rsidR="00FF4169" w:rsidRDefault="0032768D" w:rsidP="006A1039">
            <w:r>
              <w:t>De actor heeft het inventaris nog niet unlocked</w:t>
            </w:r>
          </w:p>
        </w:tc>
        <w:tc>
          <w:tcPr>
            <w:tcW w:w="2328" w:type="dxa"/>
          </w:tcPr>
          <w:p w14:paraId="418810B0" w14:textId="77777777" w:rsidR="00FF4169" w:rsidRDefault="0032768D" w:rsidP="006A1039">
            <w:r>
              <w:t>De applicatie stuurt “Je hebt het inventaris nog niet unlocked”</w:t>
            </w:r>
          </w:p>
        </w:tc>
      </w:tr>
      <w:tr w:rsidR="00FF4169" w14:paraId="1914094B" w14:textId="77777777" w:rsidTr="00FF4169">
        <w:trPr>
          <w:trHeight w:val="460"/>
        </w:trPr>
        <w:tc>
          <w:tcPr>
            <w:tcW w:w="2328" w:type="dxa"/>
          </w:tcPr>
          <w:p w14:paraId="21E9AFF3" w14:textId="77777777" w:rsidR="00FF4169" w:rsidRDefault="00FF4169" w:rsidP="006A1039">
            <w:r>
              <w:t>TC12</w:t>
            </w:r>
          </w:p>
        </w:tc>
        <w:tc>
          <w:tcPr>
            <w:tcW w:w="2328" w:type="dxa"/>
          </w:tcPr>
          <w:p w14:paraId="1D0FCF07" w14:textId="77777777" w:rsidR="00FF4169" w:rsidRDefault="0032768D" w:rsidP="006A1039">
            <w:r>
              <w:t>UC10</w:t>
            </w:r>
          </w:p>
        </w:tc>
        <w:tc>
          <w:tcPr>
            <w:tcW w:w="2328" w:type="dxa"/>
          </w:tcPr>
          <w:p w14:paraId="0285F98B" w14:textId="77777777" w:rsidR="00FF4169" w:rsidRDefault="0032768D" w:rsidP="006A1039">
            <w:r>
              <w:t>De actor heeft geen items in zijn / haar inventaris</w:t>
            </w:r>
          </w:p>
        </w:tc>
        <w:tc>
          <w:tcPr>
            <w:tcW w:w="2328" w:type="dxa"/>
          </w:tcPr>
          <w:p w14:paraId="68C2ED3C" w14:textId="77777777" w:rsidR="00FF4169" w:rsidRDefault="0032768D" w:rsidP="006A1039">
            <w:r>
              <w:t>De applicatie stuurt “Je hebt geen items in je inventaris”</w:t>
            </w:r>
          </w:p>
        </w:tc>
      </w:tr>
      <w:tr w:rsidR="00FF4169" w14:paraId="29A1B269" w14:textId="77777777" w:rsidTr="00FF4169">
        <w:trPr>
          <w:trHeight w:val="487"/>
        </w:trPr>
        <w:tc>
          <w:tcPr>
            <w:tcW w:w="2328" w:type="dxa"/>
          </w:tcPr>
          <w:p w14:paraId="30B53B58" w14:textId="77777777" w:rsidR="00FF4169" w:rsidRDefault="00FF4169" w:rsidP="006A1039">
            <w:r>
              <w:t>TC13</w:t>
            </w:r>
          </w:p>
        </w:tc>
        <w:tc>
          <w:tcPr>
            <w:tcW w:w="2328" w:type="dxa"/>
          </w:tcPr>
          <w:p w14:paraId="33B2622E" w14:textId="77777777" w:rsidR="00FF4169" w:rsidRDefault="0032768D" w:rsidP="006A1039">
            <w:r>
              <w:t>UC11</w:t>
            </w:r>
          </w:p>
        </w:tc>
        <w:tc>
          <w:tcPr>
            <w:tcW w:w="2328" w:type="dxa"/>
          </w:tcPr>
          <w:p w14:paraId="5D6D55ED" w14:textId="77777777" w:rsidR="00FF4169" w:rsidRDefault="0032768D" w:rsidP="006A1039">
            <w:r>
              <w:t>De actor heeft geen vrienden</w:t>
            </w:r>
          </w:p>
        </w:tc>
        <w:tc>
          <w:tcPr>
            <w:tcW w:w="2328" w:type="dxa"/>
          </w:tcPr>
          <w:p w14:paraId="46864F6C" w14:textId="77777777" w:rsidR="00FF4169" w:rsidRDefault="0032768D" w:rsidP="006A1039">
            <w:r>
              <w:t>De applicatie stuurt “Je hebt op dit moment geen vrienden in je vriendenlijst”</w:t>
            </w:r>
          </w:p>
        </w:tc>
      </w:tr>
      <w:tr w:rsidR="00FF4169" w14:paraId="5A974FAA" w14:textId="77777777" w:rsidTr="00FF4169">
        <w:trPr>
          <w:trHeight w:val="460"/>
        </w:trPr>
        <w:tc>
          <w:tcPr>
            <w:tcW w:w="2328" w:type="dxa"/>
          </w:tcPr>
          <w:p w14:paraId="3B462742" w14:textId="77777777" w:rsidR="00FF4169" w:rsidRDefault="00FF4169" w:rsidP="006A1039">
            <w:r>
              <w:t>TC14</w:t>
            </w:r>
          </w:p>
        </w:tc>
        <w:tc>
          <w:tcPr>
            <w:tcW w:w="2328" w:type="dxa"/>
          </w:tcPr>
          <w:p w14:paraId="0D5CE2E6" w14:textId="77777777" w:rsidR="00FF4169" w:rsidRDefault="0032768D" w:rsidP="006A1039">
            <w:r>
              <w:t>UC11</w:t>
            </w:r>
          </w:p>
        </w:tc>
        <w:tc>
          <w:tcPr>
            <w:tcW w:w="2328" w:type="dxa"/>
          </w:tcPr>
          <w:p w14:paraId="3F7955D1" w14:textId="77777777" w:rsidR="00FF4169" w:rsidRDefault="0032768D" w:rsidP="006A1039">
            <w:r>
              <w:t>De actor heeft geen interactie geselecteerd</w:t>
            </w:r>
          </w:p>
        </w:tc>
        <w:tc>
          <w:tcPr>
            <w:tcW w:w="2328" w:type="dxa"/>
          </w:tcPr>
          <w:p w14:paraId="2CDDF89C" w14:textId="77777777" w:rsidR="00FF4169" w:rsidRDefault="0032768D" w:rsidP="006A1039">
            <w:r>
              <w:t>De applicatie stuurt “Gelieve een interactie te selecteren”</w:t>
            </w:r>
          </w:p>
        </w:tc>
      </w:tr>
    </w:tbl>
    <w:p w14:paraId="79D8022C" w14:textId="77777777" w:rsidR="006A1039" w:rsidRDefault="006A1039" w:rsidP="006A1039"/>
    <w:p w14:paraId="6ED854E2" w14:textId="77777777" w:rsidR="00DC282B" w:rsidRDefault="00DC282B" w:rsidP="00DC282B">
      <w:pPr>
        <w:pStyle w:val="Kop1"/>
      </w:pPr>
      <w:bookmarkStart w:id="9" w:name="_Toc9250274"/>
      <w:r>
        <w:t>Test Case Matrix</w:t>
      </w:r>
      <w:bookmarkEnd w:id="9"/>
    </w:p>
    <w:tbl>
      <w:tblPr>
        <w:tblStyle w:val="Tabelraster"/>
        <w:tblW w:w="10220" w:type="dxa"/>
        <w:tblInd w:w="-804" w:type="dxa"/>
        <w:tblLook w:val="04A0" w:firstRow="1" w:lastRow="0" w:firstColumn="1" w:lastColumn="0" w:noHBand="0" w:noVBand="1"/>
      </w:tblPr>
      <w:tblGrid>
        <w:gridCol w:w="706"/>
        <w:gridCol w:w="576"/>
        <w:gridCol w:w="602"/>
        <w:gridCol w:w="596"/>
        <w:gridCol w:w="611"/>
        <w:gridCol w:w="598"/>
        <w:gridCol w:w="616"/>
        <w:gridCol w:w="599"/>
        <w:gridCol w:w="613"/>
        <w:gridCol w:w="616"/>
        <w:gridCol w:w="703"/>
        <w:gridCol w:w="656"/>
        <w:gridCol w:w="682"/>
        <w:gridCol w:w="676"/>
        <w:gridCol w:w="691"/>
        <w:gridCol w:w="679"/>
      </w:tblGrid>
      <w:tr w:rsidR="00DC282B" w:rsidRPr="00DC282B" w14:paraId="56B1E13F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7C3D4886" w14:textId="77777777" w:rsidR="00DC282B" w:rsidRPr="00DC282B" w:rsidRDefault="00DC282B"/>
        </w:tc>
        <w:tc>
          <w:tcPr>
            <w:tcW w:w="576" w:type="dxa"/>
            <w:noWrap/>
            <w:hideMark/>
          </w:tcPr>
          <w:p w14:paraId="56144892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FR1</w:t>
            </w:r>
          </w:p>
        </w:tc>
        <w:tc>
          <w:tcPr>
            <w:tcW w:w="602" w:type="dxa"/>
            <w:noWrap/>
            <w:hideMark/>
          </w:tcPr>
          <w:p w14:paraId="6330E7AC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FR2</w:t>
            </w:r>
          </w:p>
        </w:tc>
        <w:tc>
          <w:tcPr>
            <w:tcW w:w="596" w:type="dxa"/>
            <w:noWrap/>
            <w:hideMark/>
          </w:tcPr>
          <w:p w14:paraId="66349B22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FR3</w:t>
            </w:r>
          </w:p>
        </w:tc>
        <w:tc>
          <w:tcPr>
            <w:tcW w:w="611" w:type="dxa"/>
            <w:noWrap/>
            <w:hideMark/>
          </w:tcPr>
          <w:p w14:paraId="0B30458A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FR4</w:t>
            </w:r>
          </w:p>
        </w:tc>
        <w:tc>
          <w:tcPr>
            <w:tcW w:w="598" w:type="dxa"/>
            <w:noWrap/>
            <w:hideMark/>
          </w:tcPr>
          <w:p w14:paraId="55E87EF9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FR5</w:t>
            </w:r>
          </w:p>
        </w:tc>
        <w:tc>
          <w:tcPr>
            <w:tcW w:w="616" w:type="dxa"/>
            <w:noWrap/>
            <w:hideMark/>
          </w:tcPr>
          <w:p w14:paraId="535BE701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FR6</w:t>
            </w:r>
          </w:p>
        </w:tc>
        <w:tc>
          <w:tcPr>
            <w:tcW w:w="599" w:type="dxa"/>
            <w:noWrap/>
            <w:hideMark/>
          </w:tcPr>
          <w:p w14:paraId="07B9F552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FR7</w:t>
            </w:r>
          </w:p>
        </w:tc>
        <w:tc>
          <w:tcPr>
            <w:tcW w:w="613" w:type="dxa"/>
            <w:noWrap/>
            <w:hideMark/>
          </w:tcPr>
          <w:p w14:paraId="04050A1C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FR8</w:t>
            </w:r>
          </w:p>
        </w:tc>
        <w:tc>
          <w:tcPr>
            <w:tcW w:w="616" w:type="dxa"/>
            <w:noWrap/>
            <w:hideMark/>
          </w:tcPr>
          <w:p w14:paraId="506173F1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FR9</w:t>
            </w:r>
          </w:p>
        </w:tc>
        <w:tc>
          <w:tcPr>
            <w:tcW w:w="703" w:type="dxa"/>
            <w:noWrap/>
            <w:hideMark/>
          </w:tcPr>
          <w:p w14:paraId="45A9BEFD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FR10</w:t>
            </w:r>
          </w:p>
        </w:tc>
        <w:tc>
          <w:tcPr>
            <w:tcW w:w="656" w:type="dxa"/>
            <w:noWrap/>
            <w:hideMark/>
          </w:tcPr>
          <w:p w14:paraId="1C10D2F8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FR11</w:t>
            </w:r>
          </w:p>
        </w:tc>
        <w:tc>
          <w:tcPr>
            <w:tcW w:w="682" w:type="dxa"/>
            <w:noWrap/>
            <w:hideMark/>
          </w:tcPr>
          <w:p w14:paraId="4C7A2C84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FR12</w:t>
            </w:r>
          </w:p>
        </w:tc>
        <w:tc>
          <w:tcPr>
            <w:tcW w:w="676" w:type="dxa"/>
            <w:noWrap/>
            <w:hideMark/>
          </w:tcPr>
          <w:p w14:paraId="060A952E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FR13</w:t>
            </w:r>
          </w:p>
        </w:tc>
        <w:tc>
          <w:tcPr>
            <w:tcW w:w="691" w:type="dxa"/>
            <w:noWrap/>
            <w:hideMark/>
          </w:tcPr>
          <w:p w14:paraId="5F09B54A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FR14</w:t>
            </w:r>
          </w:p>
        </w:tc>
        <w:tc>
          <w:tcPr>
            <w:tcW w:w="679" w:type="dxa"/>
            <w:noWrap/>
            <w:hideMark/>
          </w:tcPr>
          <w:p w14:paraId="127CBED6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FR15</w:t>
            </w:r>
          </w:p>
        </w:tc>
      </w:tr>
      <w:tr w:rsidR="00DC282B" w:rsidRPr="00DC282B" w14:paraId="5294D2C1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011B0EFF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TC1</w:t>
            </w:r>
          </w:p>
        </w:tc>
        <w:tc>
          <w:tcPr>
            <w:tcW w:w="576" w:type="dxa"/>
            <w:noWrap/>
            <w:hideMark/>
          </w:tcPr>
          <w:p w14:paraId="061B0FB4" w14:textId="77777777" w:rsidR="00DC282B" w:rsidRPr="00DC282B" w:rsidRDefault="00DC282B">
            <w:r w:rsidRPr="00DC282B">
              <w:t>x</w:t>
            </w:r>
          </w:p>
        </w:tc>
        <w:tc>
          <w:tcPr>
            <w:tcW w:w="602" w:type="dxa"/>
            <w:noWrap/>
            <w:hideMark/>
          </w:tcPr>
          <w:p w14:paraId="57360F4F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4FF62166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306C1C86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3E8F0BAF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10C00B99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3289A9F3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6649A00C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318DE538" w14:textId="77777777" w:rsidR="00DC282B" w:rsidRPr="00DC282B" w:rsidRDefault="00DC282B"/>
        </w:tc>
        <w:tc>
          <w:tcPr>
            <w:tcW w:w="703" w:type="dxa"/>
            <w:noWrap/>
            <w:hideMark/>
          </w:tcPr>
          <w:p w14:paraId="2B9F6EA9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1E6510A7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263CA68B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7FCDEE18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1A34197D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5BC2932B" w14:textId="77777777" w:rsidR="00DC282B" w:rsidRPr="00DC282B" w:rsidRDefault="00DC282B"/>
        </w:tc>
      </w:tr>
      <w:tr w:rsidR="00DC282B" w:rsidRPr="00DC282B" w14:paraId="4209F6B8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326612CD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TC2</w:t>
            </w:r>
          </w:p>
        </w:tc>
        <w:tc>
          <w:tcPr>
            <w:tcW w:w="576" w:type="dxa"/>
            <w:noWrap/>
            <w:hideMark/>
          </w:tcPr>
          <w:p w14:paraId="10EC1067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4B3DEF4C" w14:textId="77777777" w:rsidR="00DC282B" w:rsidRPr="00DC282B" w:rsidRDefault="00DC282B">
            <w:r w:rsidRPr="00DC282B">
              <w:t>x</w:t>
            </w:r>
          </w:p>
        </w:tc>
        <w:tc>
          <w:tcPr>
            <w:tcW w:w="596" w:type="dxa"/>
            <w:noWrap/>
            <w:hideMark/>
          </w:tcPr>
          <w:p w14:paraId="22121313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2A7278ED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0495D858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03995CF2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2D8F7380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734EC931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308958E2" w14:textId="77777777" w:rsidR="00DC282B" w:rsidRPr="00DC282B" w:rsidRDefault="00DC282B"/>
        </w:tc>
        <w:tc>
          <w:tcPr>
            <w:tcW w:w="703" w:type="dxa"/>
            <w:noWrap/>
            <w:hideMark/>
          </w:tcPr>
          <w:p w14:paraId="2023A826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12F68FAD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17F29978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50F65E38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16896B14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30DDA4D9" w14:textId="77777777" w:rsidR="00DC282B" w:rsidRPr="00DC282B" w:rsidRDefault="00DC282B"/>
        </w:tc>
      </w:tr>
      <w:tr w:rsidR="00DC282B" w:rsidRPr="00DC282B" w14:paraId="5AE119AC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134ABB2D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TC3</w:t>
            </w:r>
          </w:p>
        </w:tc>
        <w:tc>
          <w:tcPr>
            <w:tcW w:w="576" w:type="dxa"/>
            <w:noWrap/>
            <w:hideMark/>
          </w:tcPr>
          <w:p w14:paraId="34FB6804" w14:textId="77777777" w:rsidR="00DC282B" w:rsidRPr="00DC282B" w:rsidRDefault="00DC282B">
            <w:r w:rsidRPr="00DC282B">
              <w:t>x</w:t>
            </w:r>
          </w:p>
        </w:tc>
        <w:tc>
          <w:tcPr>
            <w:tcW w:w="602" w:type="dxa"/>
            <w:noWrap/>
            <w:hideMark/>
          </w:tcPr>
          <w:p w14:paraId="2BD243E9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3C840F0C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31420B30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4DB40362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0DF2A35E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3071FBAE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1FD11456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3305DDB7" w14:textId="77777777" w:rsidR="00DC282B" w:rsidRPr="00DC282B" w:rsidRDefault="00DC282B"/>
        </w:tc>
        <w:tc>
          <w:tcPr>
            <w:tcW w:w="703" w:type="dxa"/>
            <w:noWrap/>
            <w:hideMark/>
          </w:tcPr>
          <w:p w14:paraId="03179159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3A2FAAF8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51BEC94E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1F3DA4AF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1AE37DE8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2461E6D4" w14:textId="77777777" w:rsidR="00DC282B" w:rsidRPr="00DC282B" w:rsidRDefault="00DC282B"/>
        </w:tc>
      </w:tr>
      <w:tr w:rsidR="00DC282B" w:rsidRPr="00DC282B" w14:paraId="5CF7B693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08A2C057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TC4</w:t>
            </w:r>
          </w:p>
        </w:tc>
        <w:tc>
          <w:tcPr>
            <w:tcW w:w="576" w:type="dxa"/>
            <w:noWrap/>
            <w:hideMark/>
          </w:tcPr>
          <w:p w14:paraId="66B98FD0" w14:textId="77777777" w:rsidR="00DC282B" w:rsidRPr="00DC282B" w:rsidRDefault="00DC282B">
            <w:r w:rsidRPr="00DC282B">
              <w:t>x</w:t>
            </w:r>
          </w:p>
        </w:tc>
        <w:tc>
          <w:tcPr>
            <w:tcW w:w="602" w:type="dxa"/>
            <w:noWrap/>
            <w:hideMark/>
          </w:tcPr>
          <w:p w14:paraId="77CEFFF7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5B3EAC07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0E5A67C8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3D4C11F6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2A59EDF3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570A461D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4030A146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24A7D2FF" w14:textId="77777777" w:rsidR="00DC282B" w:rsidRPr="00DC282B" w:rsidRDefault="00DC282B"/>
        </w:tc>
        <w:tc>
          <w:tcPr>
            <w:tcW w:w="703" w:type="dxa"/>
            <w:noWrap/>
            <w:hideMark/>
          </w:tcPr>
          <w:p w14:paraId="55564EF0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6B1F1FE8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2417F581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463210D5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09BC9359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226D7A40" w14:textId="77777777" w:rsidR="00DC282B" w:rsidRPr="00DC282B" w:rsidRDefault="00DC282B"/>
        </w:tc>
      </w:tr>
      <w:tr w:rsidR="00DC282B" w:rsidRPr="00DC282B" w14:paraId="3265A1A0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262410A0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TC5</w:t>
            </w:r>
          </w:p>
        </w:tc>
        <w:tc>
          <w:tcPr>
            <w:tcW w:w="576" w:type="dxa"/>
            <w:noWrap/>
            <w:hideMark/>
          </w:tcPr>
          <w:p w14:paraId="509EA131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709AB12F" w14:textId="77777777" w:rsidR="00DC282B" w:rsidRPr="00DC282B" w:rsidRDefault="00DC282B">
            <w:r w:rsidRPr="00DC282B">
              <w:t>x</w:t>
            </w:r>
          </w:p>
        </w:tc>
        <w:tc>
          <w:tcPr>
            <w:tcW w:w="596" w:type="dxa"/>
            <w:noWrap/>
            <w:hideMark/>
          </w:tcPr>
          <w:p w14:paraId="798C56DA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17ECCFED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72F16BC5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32C05902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18235FB2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201AEB76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43C7BF65" w14:textId="77777777" w:rsidR="00DC282B" w:rsidRPr="00DC282B" w:rsidRDefault="00DC282B"/>
        </w:tc>
        <w:tc>
          <w:tcPr>
            <w:tcW w:w="703" w:type="dxa"/>
            <w:noWrap/>
            <w:hideMark/>
          </w:tcPr>
          <w:p w14:paraId="61066200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4CEA91CF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5DE89D0C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3FDDAFF3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36B3C7E8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2A08E5D3" w14:textId="77777777" w:rsidR="00DC282B" w:rsidRPr="00DC282B" w:rsidRDefault="00DC282B"/>
        </w:tc>
      </w:tr>
      <w:tr w:rsidR="00DC282B" w:rsidRPr="00DC282B" w14:paraId="2D200B93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7FF64605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TC6</w:t>
            </w:r>
          </w:p>
        </w:tc>
        <w:tc>
          <w:tcPr>
            <w:tcW w:w="576" w:type="dxa"/>
            <w:noWrap/>
            <w:hideMark/>
          </w:tcPr>
          <w:p w14:paraId="25E93849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7F2115C4" w14:textId="77777777" w:rsidR="00DC282B" w:rsidRPr="00DC282B" w:rsidRDefault="00DC282B">
            <w:r w:rsidRPr="00DC282B">
              <w:t>x</w:t>
            </w:r>
          </w:p>
        </w:tc>
        <w:tc>
          <w:tcPr>
            <w:tcW w:w="596" w:type="dxa"/>
            <w:noWrap/>
            <w:hideMark/>
          </w:tcPr>
          <w:p w14:paraId="334D0AD2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2DA4F5A1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2C6FE513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5BB3DD99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1E490C4D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7369B804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39C56DAF" w14:textId="77777777" w:rsidR="00DC282B" w:rsidRPr="00DC282B" w:rsidRDefault="00DC282B"/>
        </w:tc>
        <w:tc>
          <w:tcPr>
            <w:tcW w:w="703" w:type="dxa"/>
            <w:noWrap/>
            <w:hideMark/>
          </w:tcPr>
          <w:p w14:paraId="660DB2B5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368DA551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730BECEA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2B8CBAB4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50E3623B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3E3C5F47" w14:textId="77777777" w:rsidR="00DC282B" w:rsidRPr="00DC282B" w:rsidRDefault="00DC282B"/>
        </w:tc>
      </w:tr>
      <w:tr w:rsidR="00DC282B" w:rsidRPr="00DC282B" w14:paraId="5C340160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4168C5A4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TC7</w:t>
            </w:r>
          </w:p>
        </w:tc>
        <w:tc>
          <w:tcPr>
            <w:tcW w:w="576" w:type="dxa"/>
            <w:noWrap/>
            <w:hideMark/>
          </w:tcPr>
          <w:p w14:paraId="6B730A1B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37578C5E" w14:textId="77777777" w:rsidR="00DC282B" w:rsidRPr="00DC282B" w:rsidRDefault="00DC282B">
            <w:r w:rsidRPr="00DC282B">
              <w:t>x</w:t>
            </w:r>
          </w:p>
        </w:tc>
        <w:tc>
          <w:tcPr>
            <w:tcW w:w="596" w:type="dxa"/>
            <w:noWrap/>
            <w:hideMark/>
          </w:tcPr>
          <w:p w14:paraId="34B0D4FB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7EE76B0F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0F032267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064B77F4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18457767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3C0260E4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424BE6B1" w14:textId="77777777" w:rsidR="00DC282B" w:rsidRPr="00DC282B" w:rsidRDefault="00DC282B"/>
        </w:tc>
        <w:tc>
          <w:tcPr>
            <w:tcW w:w="703" w:type="dxa"/>
            <w:noWrap/>
            <w:hideMark/>
          </w:tcPr>
          <w:p w14:paraId="74DDE24C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7F3F812E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424BC06A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6F218257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739229A8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4954FB28" w14:textId="77777777" w:rsidR="00DC282B" w:rsidRPr="00DC282B" w:rsidRDefault="00DC282B"/>
        </w:tc>
      </w:tr>
      <w:tr w:rsidR="00DC282B" w:rsidRPr="00DC282B" w14:paraId="2F50ACCB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5225A387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TC8</w:t>
            </w:r>
          </w:p>
        </w:tc>
        <w:tc>
          <w:tcPr>
            <w:tcW w:w="576" w:type="dxa"/>
            <w:noWrap/>
            <w:hideMark/>
          </w:tcPr>
          <w:p w14:paraId="08FF6237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4867883C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46E23EBD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708DA370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04C3E42C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6A150F6C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44FD9F37" w14:textId="77777777" w:rsidR="00DC282B" w:rsidRPr="00DC282B" w:rsidRDefault="00DC282B">
            <w:r w:rsidRPr="00DC282B">
              <w:t>x</w:t>
            </w:r>
          </w:p>
        </w:tc>
        <w:tc>
          <w:tcPr>
            <w:tcW w:w="613" w:type="dxa"/>
            <w:noWrap/>
            <w:hideMark/>
          </w:tcPr>
          <w:p w14:paraId="50D1D9EB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1DA1FD84" w14:textId="77777777" w:rsidR="00DC282B" w:rsidRPr="00DC282B" w:rsidRDefault="00DC282B">
            <w:r w:rsidRPr="00DC282B">
              <w:t>x</w:t>
            </w:r>
          </w:p>
        </w:tc>
        <w:tc>
          <w:tcPr>
            <w:tcW w:w="703" w:type="dxa"/>
            <w:noWrap/>
            <w:hideMark/>
          </w:tcPr>
          <w:p w14:paraId="6A876F11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68BCCF44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2E6859B7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74469E8A" w14:textId="77777777" w:rsidR="00DC282B" w:rsidRPr="00DC282B" w:rsidRDefault="00DC282B">
            <w:r w:rsidRPr="00DC282B">
              <w:t>x</w:t>
            </w:r>
          </w:p>
        </w:tc>
        <w:tc>
          <w:tcPr>
            <w:tcW w:w="691" w:type="dxa"/>
            <w:noWrap/>
            <w:hideMark/>
          </w:tcPr>
          <w:p w14:paraId="543D04E6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43F1D3A1" w14:textId="77777777" w:rsidR="00DC282B" w:rsidRPr="00DC282B" w:rsidRDefault="00DC282B"/>
        </w:tc>
      </w:tr>
      <w:tr w:rsidR="00DC282B" w:rsidRPr="00DC282B" w14:paraId="453115CB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4501B167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TC9</w:t>
            </w:r>
          </w:p>
        </w:tc>
        <w:tc>
          <w:tcPr>
            <w:tcW w:w="576" w:type="dxa"/>
            <w:noWrap/>
            <w:hideMark/>
          </w:tcPr>
          <w:p w14:paraId="6CFF8519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21A1F144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5CB187CE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21B3DC54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0C184AFA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1B00FEBD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103948B1" w14:textId="77777777" w:rsidR="00DC282B" w:rsidRPr="00DC282B" w:rsidRDefault="00DC282B">
            <w:r w:rsidRPr="00DC282B">
              <w:t>x</w:t>
            </w:r>
          </w:p>
        </w:tc>
        <w:tc>
          <w:tcPr>
            <w:tcW w:w="613" w:type="dxa"/>
            <w:noWrap/>
            <w:hideMark/>
          </w:tcPr>
          <w:p w14:paraId="00A67257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0C7D2463" w14:textId="77777777" w:rsidR="00DC282B" w:rsidRPr="00DC282B" w:rsidRDefault="00DC282B">
            <w:r w:rsidRPr="00DC282B">
              <w:t>x</w:t>
            </w:r>
          </w:p>
        </w:tc>
        <w:tc>
          <w:tcPr>
            <w:tcW w:w="703" w:type="dxa"/>
            <w:noWrap/>
            <w:hideMark/>
          </w:tcPr>
          <w:p w14:paraId="37E9A6F5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19B6E4CD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18745BE6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42F64EB6" w14:textId="77777777" w:rsidR="00DC282B" w:rsidRPr="00DC282B" w:rsidRDefault="00DC282B">
            <w:r w:rsidRPr="00DC282B">
              <w:t>x</w:t>
            </w:r>
          </w:p>
        </w:tc>
        <w:tc>
          <w:tcPr>
            <w:tcW w:w="691" w:type="dxa"/>
            <w:noWrap/>
            <w:hideMark/>
          </w:tcPr>
          <w:p w14:paraId="7E3672E1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09E22EFB" w14:textId="77777777" w:rsidR="00DC282B" w:rsidRPr="00DC282B" w:rsidRDefault="00DC282B"/>
        </w:tc>
      </w:tr>
      <w:tr w:rsidR="00DC282B" w:rsidRPr="00DC282B" w14:paraId="64ADB573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071DF8F2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TC10</w:t>
            </w:r>
          </w:p>
        </w:tc>
        <w:tc>
          <w:tcPr>
            <w:tcW w:w="576" w:type="dxa"/>
            <w:noWrap/>
            <w:hideMark/>
          </w:tcPr>
          <w:p w14:paraId="23E41A7B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00D8ADDD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1392AE36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7D32068F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0332A975" w14:textId="77777777" w:rsidR="00DC282B" w:rsidRPr="00DC282B" w:rsidRDefault="00DC282B">
            <w:r w:rsidRPr="00DC282B">
              <w:t>x</w:t>
            </w:r>
          </w:p>
        </w:tc>
        <w:tc>
          <w:tcPr>
            <w:tcW w:w="616" w:type="dxa"/>
            <w:noWrap/>
            <w:hideMark/>
          </w:tcPr>
          <w:p w14:paraId="499B8EFF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6FC9ADE5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27211232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3AC3C023" w14:textId="77777777" w:rsidR="00DC282B" w:rsidRPr="00DC282B" w:rsidRDefault="00DC282B"/>
        </w:tc>
        <w:tc>
          <w:tcPr>
            <w:tcW w:w="703" w:type="dxa"/>
            <w:noWrap/>
            <w:hideMark/>
          </w:tcPr>
          <w:p w14:paraId="02AECC7F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06E7C615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04A6D1FA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0ED20CBA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2B3EE689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271ED3BD" w14:textId="77777777" w:rsidR="00DC282B" w:rsidRPr="00DC282B" w:rsidRDefault="00DC282B"/>
        </w:tc>
      </w:tr>
      <w:tr w:rsidR="00DC282B" w:rsidRPr="00DC282B" w14:paraId="21EFE4BB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7716FB07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TC11</w:t>
            </w:r>
          </w:p>
        </w:tc>
        <w:tc>
          <w:tcPr>
            <w:tcW w:w="576" w:type="dxa"/>
            <w:noWrap/>
            <w:hideMark/>
          </w:tcPr>
          <w:p w14:paraId="47A93E38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42C4BBCA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10651F3C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126BF506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52A3B1CF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6CE928BD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47CCD2FF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17C74FB0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5448DE9D" w14:textId="77777777" w:rsidR="00DC282B" w:rsidRPr="00DC282B" w:rsidRDefault="00DC282B">
            <w:r w:rsidRPr="00DC282B">
              <w:t>x</w:t>
            </w:r>
          </w:p>
        </w:tc>
        <w:tc>
          <w:tcPr>
            <w:tcW w:w="703" w:type="dxa"/>
            <w:noWrap/>
            <w:hideMark/>
          </w:tcPr>
          <w:p w14:paraId="0A911869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7B6232C8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01431D2B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06C2AD80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7586C7C9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4EAB6FE1" w14:textId="77777777" w:rsidR="00DC282B" w:rsidRPr="00DC282B" w:rsidRDefault="00DC282B">
            <w:r w:rsidRPr="00DC282B">
              <w:t>x</w:t>
            </w:r>
          </w:p>
        </w:tc>
      </w:tr>
      <w:tr w:rsidR="00DC282B" w:rsidRPr="00DC282B" w14:paraId="719D3A56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0B26932F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TC12</w:t>
            </w:r>
          </w:p>
        </w:tc>
        <w:tc>
          <w:tcPr>
            <w:tcW w:w="576" w:type="dxa"/>
            <w:noWrap/>
            <w:hideMark/>
          </w:tcPr>
          <w:p w14:paraId="61E91CDB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4704F2E5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23E72644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75B3C7D5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0D061B03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3E46F378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42F710F8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1B52D3C9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539389C1" w14:textId="77777777" w:rsidR="00DC282B" w:rsidRPr="00DC282B" w:rsidRDefault="00DC282B">
            <w:r w:rsidRPr="00DC282B">
              <w:t>x</w:t>
            </w:r>
          </w:p>
        </w:tc>
        <w:tc>
          <w:tcPr>
            <w:tcW w:w="703" w:type="dxa"/>
            <w:noWrap/>
            <w:hideMark/>
          </w:tcPr>
          <w:p w14:paraId="5E1892BE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6FC276DC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1256CF16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27532788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3C204A26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3DC9610E" w14:textId="77777777" w:rsidR="00DC282B" w:rsidRPr="00DC282B" w:rsidRDefault="00DC282B"/>
        </w:tc>
      </w:tr>
      <w:tr w:rsidR="00DC282B" w:rsidRPr="00DC282B" w14:paraId="0319950F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37D3F6CB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lastRenderedPageBreak/>
              <w:t>TC13</w:t>
            </w:r>
          </w:p>
        </w:tc>
        <w:tc>
          <w:tcPr>
            <w:tcW w:w="576" w:type="dxa"/>
            <w:noWrap/>
            <w:hideMark/>
          </w:tcPr>
          <w:p w14:paraId="59AFA5D5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4279BF49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53AC245E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0DFC039E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1823733B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23086611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14406688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05AA2668" w14:textId="77777777" w:rsidR="00DC282B" w:rsidRPr="00DC282B" w:rsidRDefault="00DC282B">
            <w:r w:rsidRPr="00DC282B">
              <w:t>x</w:t>
            </w:r>
          </w:p>
        </w:tc>
        <w:tc>
          <w:tcPr>
            <w:tcW w:w="616" w:type="dxa"/>
            <w:noWrap/>
            <w:hideMark/>
          </w:tcPr>
          <w:p w14:paraId="6B9023B1" w14:textId="77777777" w:rsidR="00DC282B" w:rsidRPr="00DC282B" w:rsidRDefault="00DC282B">
            <w:r w:rsidRPr="00DC282B">
              <w:t>x</w:t>
            </w:r>
          </w:p>
        </w:tc>
        <w:tc>
          <w:tcPr>
            <w:tcW w:w="703" w:type="dxa"/>
            <w:noWrap/>
            <w:hideMark/>
          </w:tcPr>
          <w:p w14:paraId="13B63B2F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5109338B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690B418C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6FDE80D5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46015793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3C898755" w14:textId="77777777" w:rsidR="00DC282B" w:rsidRPr="00DC282B" w:rsidRDefault="00DC282B"/>
        </w:tc>
      </w:tr>
      <w:tr w:rsidR="00DC282B" w:rsidRPr="00DC282B" w14:paraId="633C044E" w14:textId="77777777" w:rsidTr="00DC282B">
        <w:trPr>
          <w:trHeight w:val="583"/>
        </w:trPr>
        <w:tc>
          <w:tcPr>
            <w:tcW w:w="706" w:type="dxa"/>
            <w:noWrap/>
            <w:hideMark/>
          </w:tcPr>
          <w:p w14:paraId="07781760" w14:textId="77777777" w:rsidR="00DC282B" w:rsidRPr="00DC282B" w:rsidRDefault="00DC282B">
            <w:pPr>
              <w:rPr>
                <w:b/>
                <w:bCs/>
              </w:rPr>
            </w:pPr>
            <w:r w:rsidRPr="00DC282B">
              <w:rPr>
                <w:b/>
                <w:bCs/>
              </w:rPr>
              <w:t>TC14</w:t>
            </w:r>
          </w:p>
        </w:tc>
        <w:tc>
          <w:tcPr>
            <w:tcW w:w="576" w:type="dxa"/>
            <w:noWrap/>
            <w:hideMark/>
          </w:tcPr>
          <w:p w14:paraId="252576D3" w14:textId="77777777" w:rsidR="00DC282B" w:rsidRPr="00DC282B" w:rsidRDefault="00DC282B">
            <w:pPr>
              <w:rPr>
                <w:b/>
                <w:bCs/>
              </w:rPr>
            </w:pPr>
          </w:p>
        </w:tc>
        <w:tc>
          <w:tcPr>
            <w:tcW w:w="602" w:type="dxa"/>
            <w:noWrap/>
            <w:hideMark/>
          </w:tcPr>
          <w:p w14:paraId="294C48EC" w14:textId="77777777" w:rsidR="00DC282B" w:rsidRPr="00DC282B" w:rsidRDefault="00DC282B"/>
        </w:tc>
        <w:tc>
          <w:tcPr>
            <w:tcW w:w="596" w:type="dxa"/>
            <w:noWrap/>
            <w:hideMark/>
          </w:tcPr>
          <w:p w14:paraId="6E964CE0" w14:textId="77777777" w:rsidR="00DC282B" w:rsidRPr="00DC282B" w:rsidRDefault="00DC282B"/>
        </w:tc>
        <w:tc>
          <w:tcPr>
            <w:tcW w:w="611" w:type="dxa"/>
            <w:noWrap/>
            <w:hideMark/>
          </w:tcPr>
          <w:p w14:paraId="17102C58" w14:textId="77777777" w:rsidR="00DC282B" w:rsidRPr="00DC282B" w:rsidRDefault="00DC282B"/>
        </w:tc>
        <w:tc>
          <w:tcPr>
            <w:tcW w:w="598" w:type="dxa"/>
            <w:noWrap/>
            <w:hideMark/>
          </w:tcPr>
          <w:p w14:paraId="6281EAAF" w14:textId="77777777" w:rsidR="00DC282B" w:rsidRPr="00DC282B" w:rsidRDefault="00DC282B"/>
        </w:tc>
        <w:tc>
          <w:tcPr>
            <w:tcW w:w="616" w:type="dxa"/>
            <w:noWrap/>
            <w:hideMark/>
          </w:tcPr>
          <w:p w14:paraId="2D1516B0" w14:textId="77777777" w:rsidR="00DC282B" w:rsidRPr="00DC282B" w:rsidRDefault="00DC282B"/>
        </w:tc>
        <w:tc>
          <w:tcPr>
            <w:tcW w:w="599" w:type="dxa"/>
            <w:noWrap/>
            <w:hideMark/>
          </w:tcPr>
          <w:p w14:paraId="1D1432FC" w14:textId="77777777" w:rsidR="00DC282B" w:rsidRPr="00DC282B" w:rsidRDefault="00DC282B"/>
        </w:tc>
        <w:tc>
          <w:tcPr>
            <w:tcW w:w="613" w:type="dxa"/>
            <w:noWrap/>
            <w:hideMark/>
          </w:tcPr>
          <w:p w14:paraId="2AF4A73E" w14:textId="77777777" w:rsidR="00DC282B" w:rsidRPr="00DC282B" w:rsidRDefault="00DC282B">
            <w:r w:rsidRPr="00DC282B">
              <w:t>x</w:t>
            </w:r>
          </w:p>
        </w:tc>
        <w:tc>
          <w:tcPr>
            <w:tcW w:w="616" w:type="dxa"/>
            <w:noWrap/>
            <w:hideMark/>
          </w:tcPr>
          <w:p w14:paraId="06C0CA1F" w14:textId="77777777" w:rsidR="00DC282B" w:rsidRPr="00DC282B" w:rsidRDefault="00DC282B">
            <w:r w:rsidRPr="00DC282B">
              <w:t>x</w:t>
            </w:r>
          </w:p>
        </w:tc>
        <w:tc>
          <w:tcPr>
            <w:tcW w:w="703" w:type="dxa"/>
            <w:noWrap/>
            <w:hideMark/>
          </w:tcPr>
          <w:p w14:paraId="2D16BD83" w14:textId="77777777" w:rsidR="00DC282B" w:rsidRPr="00DC282B" w:rsidRDefault="00DC282B"/>
        </w:tc>
        <w:tc>
          <w:tcPr>
            <w:tcW w:w="656" w:type="dxa"/>
            <w:noWrap/>
            <w:hideMark/>
          </w:tcPr>
          <w:p w14:paraId="5C71118C" w14:textId="77777777" w:rsidR="00DC282B" w:rsidRPr="00DC282B" w:rsidRDefault="00DC282B"/>
        </w:tc>
        <w:tc>
          <w:tcPr>
            <w:tcW w:w="682" w:type="dxa"/>
            <w:noWrap/>
            <w:hideMark/>
          </w:tcPr>
          <w:p w14:paraId="78BB0238" w14:textId="77777777" w:rsidR="00DC282B" w:rsidRPr="00DC282B" w:rsidRDefault="00DC282B"/>
        </w:tc>
        <w:tc>
          <w:tcPr>
            <w:tcW w:w="676" w:type="dxa"/>
            <w:noWrap/>
            <w:hideMark/>
          </w:tcPr>
          <w:p w14:paraId="395120CB" w14:textId="77777777" w:rsidR="00DC282B" w:rsidRPr="00DC282B" w:rsidRDefault="00DC282B"/>
        </w:tc>
        <w:tc>
          <w:tcPr>
            <w:tcW w:w="691" w:type="dxa"/>
            <w:noWrap/>
            <w:hideMark/>
          </w:tcPr>
          <w:p w14:paraId="7863EEB9" w14:textId="77777777" w:rsidR="00DC282B" w:rsidRPr="00DC282B" w:rsidRDefault="00DC282B"/>
        </w:tc>
        <w:tc>
          <w:tcPr>
            <w:tcW w:w="679" w:type="dxa"/>
            <w:noWrap/>
            <w:hideMark/>
          </w:tcPr>
          <w:p w14:paraId="2CCA2D63" w14:textId="77777777" w:rsidR="00DC282B" w:rsidRPr="00DC282B" w:rsidRDefault="00DC282B"/>
        </w:tc>
      </w:tr>
    </w:tbl>
    <w:p w14:paraId="107E2045" w14:textId="77777777" w:rsidR="00DC282B" w:rsidRDefault="00DC282B" w:rsidP="00DC282B"/>
    <w:p w14:paraId="51A8BB2D" w14:textId="77777777" w:rsidR="006E0A2C" w:rsidRDefault="006E0A2C" w:rsidP="00DC282B"/>
    <w:p w14:paraId="51218B75" w14:textId="77777777" w:rsidR="006E0A2C" w:rsidRDefault="006E0A2C" w:rsidP="006E0A2C">
      <w:pPr>
        <w:pStyle w:val="Kop1"/>
      </w:pPr>
      <w:bookmarkStart w:id="10" w:name="_Toc9250275"/>
      <w:r>
        <w:t>Database Model</w:t>
      </w:r>
      <w:bookmarkEnd w:id="10"/>
    </w:p>
    <w:p w14:paraId="0EEFE6BE" w14:textId="77777777" w:rsidR="006E0A2C" w:rsidRDefault="00535034" w:rsidP="006E0A2C">
      <w:r>
        <w:rPr>
          <w:noProof/>
        </w:rPr>
        <w:drawing>
          <wp:inline distT="0" distB="0" distL="0" distR="0" wp14:anchorId="47F86D29" wp14:editId="2080A91F">
            <wp:extent cx="5467350" cy="27336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B555" w14:textId="77777777" w:rsidR="006E0A2C" w:rsidRDefault="006E0A2C" w:rsidP="006E0A2C"/>
    <w:p w14:paraId="06003B19" w14:textId="77777777" w:rsidR="006E0A2C" w:rsidRDefault="006E0A2C" w:rsidP="006E0A2C">
      <w:pPr>
        <w:pStyle w:val="Kop1"/>
      </w:pPr>
      <w:bookmarkStart w:id="11" w:name="_Toc9250276"/>
      <w:r>
        <w:lastRenderedPageBreak/>
        <w:t>ER Model</w:t>
      </w:r>
      <w:bookmarkEnd w:id="11"/>
    </w:p>
    <w:p w14:paraId="51E7F0EB" w14:textId="77777777" w:rsidR="006E0A2C" w:rsidRDefault="00535034" w:rsidP="006E0A2C">
      <w:r>
        <w:rPr>
          <w:noProof/>
        </w:rPr>
        <w:drawing>
          <wp:inline distT="0" distB="0" distL="0" distR="0" wp14:anchorId="02E4BAF8" wp14:editId="1BE5721F">
            <wp:extent cx="5467350" cy="41719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421C" w14:textId="77777777" w:rsidR="00535034" w:rsidRDefault="00535034" w:rsidP="00535034">
      <w:pPr>
        <w:pStyle w:val="Kop1"/>
      </w:pPr>
      <w:bookmarkStart w:id="12" w:name="_Toc9250277"/>
      <w:r>
        <w:t>Klasse Diagram</w:t>
      </w:r>
      <w:bookmarkEnd w:id="12"/>
    </w:p>
    <w:p w14:paraId="397F04BD" w14:textId="77777777" w:rsidR="00535034" w:rsidRPr="00535034" w:rsidRDefault="00535034" w:rsidP="00535034">
      <w:r>
        <w:rPr>
          <w:noProof/>
        </w:rPr>
        <w:drawing>
          <wp:inline distT="0" distB="0" distL="0" distR="0" wp14:anchorId="4C57C151" wp14:editId="5DA017CA">
            <wp:extent cx="5467350" cy="34861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034" w:rsidRPr="00535034" w:rsidSect="00D3776D">
      <w:footerReference w:type="default" r:id="rId14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FB0B7" w14:textId="77777777" w:rsidR="007169AD" w:rsidRDefault="007169AD">
      <w:pPr>
        <w:spacing w:before="0" w:after="0" w:line="240" w:lineRule="auto"/>
      </w:pPr>
      <w:r>
        <w:separator/>
      </w:r>
    </w:p>
  </w:endnote>
  <w:endnote w:type="continuationSeparator" w:id="0">
    <w:p w14:paraId="53A8B458" w14:textId="77777777" w:rsidR="007169AD" w:rsidRDefault="007169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A2C31" w14:textId="77777777" w:rsidR="006A1039" w:rsidRDefault="006A1039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F4BA" w14:textId="77777777" w:rsidR="007169AD" w:rsidRDefault="007169AD">
      <w:pPr>
        <w:spacing w:before="0" w:after="0" w:line="240" w:lineRule="auto"/>
      </w:pPr>
      <w:r>
        <w:separator/>
      </w:r>
    </w:p>
  </w:footnote>
  <w:footnote w:type="continuationSeparator" w:id="0">
    <w:p w14:paraId="779C71D3" w14:textId="77777777" w:rsidR="007169AD" w:rsidRDefault="007169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B101BF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DB25A7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CB48F2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278B8"/>
    <w:multiLevelType w:val="hybridMultilevel"/>
    <w:tmpl w:val="78408ED8"/>
    <w:lvl w:ilvl="0" w:tplc="5C02102A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21414C"/>
    <w:multiLevelType w:val="hybridMultilevel"/>
    <w:tmpl w:val="9D6256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D847DD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86F31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DC70EE3"/>
    <w:multiLevelType w:val="hybridMultilevel"/>
    <w:tmpl w:val="B2B0A4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6245E97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0A14D19"/>
    <w:multiLevelType w:val="hybridMultilevel"/>
    <w:tmpl w:val="BDC6CE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032ED"/>
    <w:multiLevelType w:val="hybridMultilevel"/>
    <w:tmpl w:val="516C2E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C36A4E"/>
    <w:multiLevelType w:val="hybridMultilevel"/>
    <w:tmpl w:val="309662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20BFF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F1FD0"/>
    <w:multiLevelType w:val="hybridMultilevel"/>
    <w:tmpl w:val="C7B87C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C347D"/>
    <w:multiLevelType w:val="hybridMultilevel"/>
    <w:tmpl w:val="699040D0"/>
    <w:lvl w:ilvl="0" w:tplc="46E6533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55D1A"/>
    <w:multiLevelType w:val="hybridMultilevel"/>
    <w:tmpl w:val="4CDAB0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66D44"/>
    <w:multiLevelType w:val="hybridMultilevel"/>
    <w:tmpl w:val="9BBCEA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F334E"/>
    <w:multiLevelType w:val="hybridMultilevel"/>
    <w:tmpl w:val="26AE39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429A6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37406"/>
    <w:multiLevelType w:val="hybridMultilevel"/>
    <w:tmpl w:val="8990F4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26351"/>
    <w:multiLevelType w:val="hybridMultilevel"/>
    <w:tmpl w:val="640A6F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D1155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211AC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2801EB"/>
    <w:multiLevelType w:val="hybridMultilevel"/>
    <w:tmpl w:val="99EEE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8"/>
  </w:num>
  <w:num w:numId="8">
    <w:abstractNumId w:val="12"/>
  </w:num>
  <w:num w:numId="9">
    <w:abstractNumId w:val="22"/>
  </w:num>
  <w:num w:numId="10">
    <w:abstractNumId w:val="20"/>
  </w:num>
  <w:num w:numId="11">
    <w:abstractNumId w:val="38"/>
  </w:num>
  <w:num w:numId="12">
    <w:abstractNumId w:val="3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28"/>
  </w:num>
  <w:num w:numId="23">
    <w:abstractNumId w:val="11"/>
  </w:num>
  <w:num w:numId="24">
    <w:abstractNumId w:val="35"/>
  </w:num>
  <w:num w:numId="25">
    <w:abstractNumId w:val="17"/>
  </w:num>
  <w:num w:numId="26">
    <w:abstractNumId w:val="39"/>
  </w:num>
  <w:num w:numId="27">
    <w:abstractNumId w:val="26"/>
  </w:num>
  <w:num w:numId="28">
    <w:abstractNumId w:val="32"/>
  </w:num>
  <w:num w:numId="29">
    <w:abstractNumId w:val="36"/>
  </w:num>
  <w:num w:numId="30">
    <w:abstractNumId w:val="16"/>
  </w:num>
  <w:num w:numId="31">
    <w:abstractNumId w:val="13"/>
  </w:num>
  <w:num w:numId="32">
    <w:abstractNumId w:val="21"/>
  </w:num>
  <w:num w:numId="33">
    <w:abstractNumId w:val="10"/>
  </w:num>
  <w:num w:numId="34">
    <w:abstractNumId w:val="15"/>
  </w:num>
  <w:num w:numId="35">
    <w:abstractNumId w:val="27"/>
  </w:num>
  <w:num w:numId="36">
    <w:abstractNumId w:val="24"/>
  </w:num>
  <w:num w:numId="37">
    <w:abstractNumId w:val="30"/>
  </w:num>
  <w:num w:numId="38">
    <w:abstractNumId w:val="19"/>
  </w:num>
  <w:num w:numId="39">
    <w:abstractNumId w:val="25"/>
  </w:num>
  <w:num w:numId="40">
    <w:abstractNumId w:val="34"/>
  </w:num>
  <w:num w:numId="41">
    <w:abstractNumId w:val="29"/>
  </w:num>
  <w:num w:numId="42">
    <w:abstractNumId w:val="23"/>
  </w:num>
  <w:num w:numId="43">
    <w:abstractNumId w:val="3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F4"/>
    <w:rsid w:val="000748AA"/>
    <w:rsid w:val="001638F6"/>
    <w:rsid w:val="001A2000"/>
    <w:rsid w:val="00216EB3"/>
    <w:rsid w:val="00266890"/>
    <w:rsid w:val="00293860"/>
    <w:rsid w:val="003209D6"/>
    <w:rsid w:val="0032768D"/>
    <w:rsid w:val="00334A73"/>
    <w:rsid w:val="003422FF"/>
    <w:rsid w:val="00376CFD"/>
    <w:rsid w:val="00402B35"/>
    <w:rsid w:val="004952C4"/>
    <w:rsid w:val="004A5C1E"/>
    <w:rsid w:val="00535034"/>
    <w:rsid w:val="00552F21"/>
    <w:rsid w:val="005A1C5A"/>
    <w:rsid w:val="00623C7A"/>
    <w:rsid w:val="006659F4"/>
    <w:rsid w:val="00690EFD"/>
    <w:rsid w:val="006A1039"/>
    <w:rsid w:val="006D21E3"/>
    <w:rsid w:val="006E0A2C"/>
    <w:rsid w:val="007021DE"/>
    <w:rsid w:val="007169AD"/>
    <w:rsid w:val="00732607"/>
    <w:rsid w:val="00844483"/>
    <w:rsid w:val="0086788F"/>
    <w:rsid w:val="00874033"/>
    <w:rsid w:val="008C2BF7"/>
    <w:rsid w:val="008C69DC"/>
    <w:rsid w:val="008F77AF"/>
    <w:rsid w:val="00934F1C"/>
    <w:rsid w:val="00992237"/>
    <w:rsid w:val="009D2231"/>
    <w:rsid w:val="00A122DB"/>
    <w:rsid w:val="00A907C7"/>
    <w:rsid w:val="00AD165F"/>
    <w:rsid w:val="00B47B7A"/>
    <w:rsid w:val="00B646B8"/>
    <w:rsid w:val="00B85456"/>
    <w:rsid w:val="00BD7FA5"/>
    <w:rsid w:val="00BE6B85"/>
    <w:rsid w:val="00C80BD4"/>
    <w:rsid w:val="00C84DAD"/>
    <w:rsid w:val="00CD0860"/>
    <w:rsid w:val="00CF3A42"/>
    <w:rsid w:val="00D3776D"/>
    <w:rsid w:val="00D5413C"/>
    <w:rsid w:val="00DC07A3"/>
    <w:rsid w:val="00DC282B"/>
    <w:rsid w:val="00DE09D0"/>
    <w:rsid w:val="00E11B8A"/>
    <w:rsid w:val="00E521BE"/>
    <w:rsid w:val="00F02793"/>
    <w:rsid w:val="00F26421"/>
    <w:rsid w:val="00F61751"/>
    <w:rsid w:val="00F677F9"/>
    <w:rsid w:val="00FD1504"/>
    <w:rsid w:val="00FF4169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B9F46D"/>
  <w15:chartTrackingRefBased/>
  <w15:docId w15:val="{28BF21B6-7C22-45E8-A7A7-8985135B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nl-NL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1504"/>
  </w:style>
  <w:style w:type="paragraph" w:styleId="Kop1">
    <w:name w:val="heading 1"/>
    <w:basedOn w:val="Standaard"/>
    <w:next w:val="Standaard"/>
    <w:link w:val="Kop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Kop3">
    <w:name w:val="heading 3"/>
    <w:basedOn w:val="Standaard"/>
    <w:next w:val="Standaard"/>
    <w:link w:val="Kop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Kop5">
    <w:name w:val="heading 5"/>
    <w:basedOn w:val="Standaard"/>
    <w:next w:val="Standaard"/>
    <w:link w:val="Kop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Kop6">
    <w:name w:val="heading 6"/>
    <w:basedOn w:val="Standaard"/>
    <w:next w:val="Standaard"/>
    <w:link w:val="Kop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Kop8">
    <w:name w:val="heading 8"/>
    <w:basedOn w:val="Standaard"/>
    <w:next w:val="Standaard"/>
    <w:link w:val="Kop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4"/>
    <w:qFormat/>
    <w:pPr>
      <w:spacing w:before="360" w:after="0"/>
      <w:contextualSpacing/>
      <w:jc w:val="center"/>
    </w:pPr>
  </w:style>
  <w:style w:type="character" w:customStyle="1" w:styleId="Kop1Char">
    <w:name w:val="Kop 1 Char"/>
    <w:basedOn w:val="Standaardalinea-lettertype"/>
    <w:link w:val="Kop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Kop3Char">
    <w:name w:val="Kop 3 Char"/>
    <w:basedOn w:val="Standaardalinea-lettertype"/>
    <w:link w:val="Kop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Kop6Char">
    <w:name w:val="Kop 6 Char"/>
    <w:basedOn w:val="Standaardalinea-lettertype"/>
    <w:link w:val="Kop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jstopsomteken">
    <w:name w:val="List Bullet"/>
    <w:basedOn w:val="Standaard"/>
    <w:uiPriority w:val="7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link w:val="Titel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Standaard"/>
    <w:uiPriority w:val="1"/>
    <w:qFormat/>
    <w:rsid w:val="00D5413C"/>
    <w:pPr>
      <w:spacing w:before="2400" w:after="400"/>
      <w:jc w:val="center"/>
    </w:pPr>
  </w:style>
  <w:style w:type="paragraph" w:styleId="Bijschrift">
    <w:name w:val="caption"/>
    <w:basedOn w:val="Standaard"/>
    <w:next w:val="Standaard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Kop9Char">
    <w:name w:val="Kop 9 Char"/>
    <w:basedOn w:val="Standaardalinea-lettertype"/>
    <w:link w:val="Kop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Kop8Char">
    <w:name w:val="Kop 8 Char"/>
    <w:basedOn w:val="Standaardalinea-lettertype"/>
    <w:link w:val="Kop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0"/>
      <w:outlineLvl w:val="9"/>
    </w:pPr>
  </w:style>
  <w:style w:type="paragraph" w:styleId="Voettekst">
    <w:name w:val="footer"/>
    <w:basedOn w:val="Standaard"/>
    <w:link w:val="Voettekst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3422FF"/>
    <w:rPr>
      <w:sz w:val="22"/>
      <w:szCs w:val="16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2DB"/>
    <w:rPr>
      <w:rFonts w:ascii="Tahoma" w:hAnsi="Tahoma" w:cs="Tahoma"/>
      <w:szCs w:val="16"/>
    </w:rPr>
  </w:style>
  <w:style w:type="paragraph" w:styleId="Bibliografie">
    <w:name w:val="Bibliography"/>
    <w:basedOn w:val="Standaard"/>
    <w:next w:val="Standaard"/>
    <w:uiPriority w:val="39"/>
    <w:semiHidden/>
    <w:unhideWhenUsed/>
  </w:style>
  <w:style w:type="paragraph" w:styleId="Plattetekst3">
    <w:name w:val="Body Text 3"/>
    <w:basedOn w:val="Standaard"/>
    <w:link w:val="Platteteks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A2000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2000"/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122D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122DB"/>
    <w:rPr>
      <w:sz w:val="22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122DB"/>
    <w:rPr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122DB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122D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122DB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122DB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122DB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122DB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122DB"/>
    <w:rPr>
      <w:rFonts w:ascii="Consolas" w:hAnsi="Consolas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122DB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22DB"/>
    <w:rPr>
      <w:rFonts w:ascii="Consolas" w:hAnsi="Consolas"/>
      <w:szCs w:val="21"/>
    </w:rPr>
  </w:style>
  <w:style w:type="character" w:styleId="Tekstvantijdelijkeaanduiding">
    <w:name w:val="Placeholder Text"/>
    <w:basedOn w:val="Standaardalinea-lettertype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Standaardalinea-lettertype"/>
    <w:uiPriority w:val="99"/>
    <w:unhideWhenUsed/>
    <w:rsid w:val="006659F4"/>
    <w:rPr>
      <w:color w:val="993E2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2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bva\AppData\Local\Packages\Microsoft.Office.Desktop_8wekyb3d8bbwe\LocalCache\Roaming\Microsoft\Templates\Studieopdracht%20met%20voorblad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A30F-76EB-4C18-8B94-7EEFE40C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Studieopdracht met voorblad.dotx</Template>
  <TotalTime>389</TotalTime>
  <Pages>1</Pages>
  <Words>1625</Words>
  <Characters>8939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Job van Roozendaal</dc:creator>
  <cp:keywords/>
  <cp:lastModifiedBy>Job van Roozendaal</cp:lastModifiedBy>
  <cp:revision>11</cp:revision>
  <cp:lastPrinted>2019-05-20T11:11:00Z</cp:lastPrinted>
  <dcterms:created xsi:type="dcterms:W3CDTF">2019-02-11T07:51:00Z</dcterms:created>
  <dcterms:modified xsi:type="dcterms:W3CDTF">2019-05-20T11:11:00Z</dcterms:modified>
  <cp:version/>
</cp:coreProperties>
</file>